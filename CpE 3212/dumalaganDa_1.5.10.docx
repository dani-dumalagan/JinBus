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E846" w14:textId="77777777" w:rsidR="004D36D7" w:rsidRPr="007A71CD" w:rsidRDefault="00000000" w:rsidP="00CD3B4B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A1596EA8F77A4FA3943DA2DBC362D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D6694" w:rsidRPr="007A71CD">
            <w:rPr>
              <w:sz w:val="28"/>
              <w:szCs w:val="52"/>
            </w:rPr>
            <w:t>Packet Tracer - Verify Directly Connected Networks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7A71CD" w:rsidRPr="00F42F47" w14:paraId="64C1B934" w14:textId="77777777" w:rsidTr="00384245">
        <w:tc>
          <w:tcPr>
            <w:tcW w:w="805" w:type="dxa"/>
          </w:tcPr>
          <w:p w14:paraId="262945A3" w14:textId="77777777" w:rsidR="007A71CD" w:rsidRPr="00F42F47" w:rsidRDefault="007A71CD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18613883" w14:textId="535F99A5" w:rsidR="007A71CD" w:rsidRPr="00F42F47" w:rsidRDefault="00500D4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7A71CD" w:rsidRPr="00F42F47" w14:paraId="2478A5DB" w14:textId="77777777" w:rsidTr="00384245">
        <w:tc>
          <w:tcPr>
            <w:tcW w:w="805" w:type="dxa"/>
          </w:tcPr>
          <w:p w14:paraId="76EAE1E5" w14:textId="77777777" w:rsidR="007A71CD" w:rsidRPr="00F42F47" w:rsidRDefault="007A71CD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2BE8FE83" w14:textId="1CCAA3CC" w:rsidR="007A71CD" w:rsidRPr="00F42F47" w:rsidRDefault="00500D4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February </w:t>
            </w:r>
            <w:r w:rsidR="00A97972">
              <w:rPr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, 2023</w:t>
            </w:r>
          </w:p>
        </w:tc>
      </w:tr>
    </w:tbl>
    <w:p w14:paraId="6AB4948D" w14:textId="70922A60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Addressing Table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1890"/>
        <w:gridCol w:w="1890"/>
        <w:gridCol w:w="3420"/>
        <w:gridCol w:w="2970"/>
      </w:tblGrid>
      <w:tr w:rsidR="00CD3B4B" w:rsidRPr="007A71CD" w14:paraId="2050B444" w14:textId="77777777" w:rsidTr="008022D8">
        <w:trPr>
          <w:trHeight w:val="507"/>
        </w:trPr>
        <w:tc>
          <w:tcPr>
            <w:tcW w:w="1890" w:type="dxa"/>
            <w:shd w:val="clear" w:color="auto" w:fill="DBE5F1" w:themeFill="accent1" w:themeFillTint="33"/>
            <w:vAlign w:val="center"/>
          </w:tcPr>
          <w:p w14:paraId="2CB3DE3C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Device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0B6164B0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Interface</w:t>
            </w:r>
          </w:p>
        </w:tc>
        <w:tc>
          <w:tcPr>
            <w:tcW w:w="3420" w:type="dxa"/>
            <w:shd w:val="clear" w:color="auto" w:fill="DBE5F1" w:themeFill="accent1" w:themeFillTint="33"/>
            <w:vAlign w:val="center"/>
          </w:tcPr>
          <w:p w14:paraId="326072F4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IP Address</w:t>
            </w:r>
            <w:r w:rsidR="00F74E33" w:rsidRPr="007A71CD">
              <w:rPr>
                <w:sz w:val="18"/>
                <w:szCs w:val="21"/>
              </w:rPr>
              <w:t xml:space="preserve"> </w:t>
            </w:r>
            <w:r w:rsidRPr="007A71CD">
              <w:rPr>
                <w:sz w:val="18"/>
                <w:szCs w:val="21"/>
              </w:rPr>
              <w:t>/</w:t>
            </w:r>
            <w:r w:rsidR="00F74E33" w:rsidRPr="007A71CD">
              <w:rPr>
                <w:sz w:val="18"/>
                <w:szCs w:val="21"/>
              </w:rPr>
              <w:t xml:space="preserve"> </w:t>
            </w:r>
            <w:r w:rsidRPr="007A71CD">
              <w:rPr>
                <w:sz w:val="18"/>
                <w:szCs w:val="21"/>
              </w:rPr>
              <w:t>Prefix</w:t>
            </w:r>
          </w:p>
        </w:tc>
        <w:tc>
          <w:tcPr>
            <w:tcW w:w="2970" w:type="dxa"/>
            <w:shd w:val="clear" w:color="auto" w:fill="DBE5F1" w:themeFill="accent1" w:themeFillTint="33"/>
            <w:vAlign w:val="center"/>
          </w:tcPr>
          <w:p w14:paraId="3926CB44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Default Gateway</w:t>
            </w:r>
          </w:p>
        </w:tc>
      </w:tr>
      <w:tr w:rsidR="00CD3B4B" w:rsidRPr="007A71CD" w14:paraId="12306543" w14:textId="77777777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14:paraId="53204FE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R1</w:t>
            </w:r>
          </w:p>
        </w:tc>
        <w:tc>
          <w:tcPr>
            <w:tcW w:w="1890" w:type="dxa"/>
            <w:vAlign w:val="bottom"/>
          </w:tcPr>
          <w:p w14:paraId="19A5F11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G0/0/0</w:t>
            </w:r>
          </w:p>
        </w:tc>
        <w:tc>
          <w:tcPr>
            <w:tcW w:w="3420" w:type="dxa"/>
            <w:vAlign w:val="bottom"/>
          </w:tcPr>
          <w:p w14:paraId="0E1DC9BC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172.16.20.1/25</w:t>
            </w:r>
          </w:p>
        </w:tc>
        <w:tc>
          <w:tcPr>
            <w:tcW w:w="2970" w:type="dxa"/>
            <w:vAlign w:val="bottom"/>
          </w:tcPr>
          <w:p w14:paraId="27D0D963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57A6281A" w14:textId="77777777" w:rsidTr="00D405B1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5A97AF4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R1</w:t>
            </w:r>
          </w:p>
        </w:tc>
        <w:tc>
          <w:tcPr>
            <w:tcW w:w="1890" w:type="dxa"/>
            <w:vAlign w:val="bottom"/>
          </w:tcPr>
          <w:p w14:paraId="31DEC4A6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G0/0/1</w:t>
            </w:r>
          </w:p>
        </w:tc>
        <w:tc>
          <w:tcPr>
            <w:tcW w:w="3420" w:type="dxa"/>
            <w:vAlign w:val="bottom"/>
          </w:tcPr>
          <w:p w14:paraId="4A2ADE42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172.16.20.129/25</w:t>
            </w:r>
          </w:p>
        </w:tc>
        <w:tc>
          <w:tcPr>
            <w:tcW w:w="2970" w:type="dxa"/>
            <w:vAlign w:val="bottom"/>
          </w:tcPr>
          <w:p w14:paraId="699D6E87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0577EDBF" w14:textId="77777777" w:rsidTr="00D405B1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14:paraId="1C5D5F57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R1</w:t>
            </w:r>
          </w:p>
        </w:tc>
        <w:tc>
          <w:tcPr>
            <w:tcW w:w="1890" w:type="dxa"/>
            <w:vAlign w:val="bottom"/>
          </w:tcPr>
          <w:p w14:paraId="451F43A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S0/1/0</w:t>
            </w:r>
          </w:p>
        </w:tc>
        <w:tc>
          <w:tcPr>
            <w:tcW w:w="3420" w:type="dxa"/>
            <w:vAlign w:val="bottom"/>
          </w:tcPr>
          <w:p w14:paraId="5B743117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209.165.200.225/30</w:t>
            </w:r>
          </w:p>
        </w:tc>
        <w:tc>
          <w:tcPr>
            <w:tcW w:w="2970" w:type="dxa"/>
            <w:vAlign w:val="bottom"/>
          </w:tcPr>
          <w:p w14:paraId="138C391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287BDFEE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64E8748D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PC1</w:t>
            </w:r>
          </w:p>
        </w:tc>
        <w:tc>
          <w:tcPr>
            <w:tcW w:w="1890" w:type="dxa"/>
            <w:vAlign w:val="bottom"/>
          </w:tcPr>
          <w:p w14:paraId="44CC3FF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6ABE61B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172.16.20.10/25</w:t>
            </w:r>
          </w:p>
        </w:tc>
        <w:tc>
          <w:tcPr>
            <w:tcW w:w="2970" w:type="dxa"/>
            <w:vAlign w:val="bottom"/>
          </w:tcPr>
          <w:p w14:paraId="24B75670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</w:t>
            </w:r>
          </w:p>
        </w:tc>
      </w:tr>
      <w:tr w:rsidR="00CD3B4B" w:rsidRPr="007A71CD" w14:paraId="707DDEBB" w14:textId="77777777" w:rsidTr="00D405B1">
        <w:trPr>
          <w:cantSplit/>
          <w:trHeight w:val="323"/>
        </w:trPr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4A6DC0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PC2</w:t>
            </w:r>
          </w:p>
        </w:tc>
        <w:tc>
          <w:tcPr>
            <w:tcW w:w="1890" w:type="dxa"/>
            <w:vAlign w:val="bottom"/>
          </w:tcPr>
          <w:p w14:paraId="496132BF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30E4949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172.16.20.138/25</w:t>
            </w:r>
          </w:p>
        </w:tc>
        <w:tc>
          <w:tcPr>
            <w:tcW w:w="2970" w:type="dxa"/>
            <w:vAlign w:val="bottom"/>
          </w:tcPr>
          <w:p w14:paraId="4C2632F6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172.16.20.129</w:t>
            </w:r>
          </w:p>
        </w:tc>
      </w:tr>
      <w:tr w:rsidR="00CD3B4B" w:rsidRPr="007A71CD" w14:paraId="286C0F5D" w14:textId="77777777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14:paraId="27D6A432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R2</w:t>
            </w:r>
          </w:p>
        </w:tc>
        <w:tc>
          <w:tcPr>
            <w:tcW w:w="1890" w:type="dxa"/>
            <w:vAlign w:val="bottom"/>
          </w:tcPr>
          <w:p w14:paraId="7065DA2B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G0/0/0</w:t>
            </w:r>
          </w:p>
        </w:tc>
        <w:tc>
          <w:tcPr>
            <w:tcW w:w="3420" w:type="dxa"/>
            <w:vAlign w:val="bottom"/>
          </w:tcPr>
          <w:p w14:paraId="0E6F92D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:12::1/64</w:t>
            </w:r>
          </w:p>
        </w:tc>
        <w:tc>
          <w:tcPr>
            <w:tcW w:w="2970" w:type="dxa"/>
            <w:vAlign w:val="bottom"/>
          </w:tcPr>
          <w:p w14:paraId="696024A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22406552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549628B1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A3FA33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G0/0/1</w:t>
            </w:r>
          </w:p>
        </w:tc>
        <w:tc>
          <w:tcPr>
            <w:tcW w:w="3420" w:type="dxa"/>
            <w:vAlign w:val="bottom"/>
          </w:tcPr>
          <w:p w14:paraId="70C23F94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:13::1/64</w:t>
            </w:r>
          </w:p>
        </w:tc>
        <w:tc>
          <w:tcPr>
            <w:tcW w:w="2970" w:type="dxa"/>
            <w:vAlign w:val="bottom"/>
          </w:tcPr>
          <w:p w14:paraId="670E14CA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30C2FE28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1B7BCFC3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R2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77DE1E90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S0/1/1</w:t>
            </w:r>
          </w:p>
        </w:tc>
        <w:tc>
          <w:tcPr>
            <w:tcW w:w="3420" w:type="dxa"/>
            <w:vAlign w:val="bottom"/>
          </w:tcPr>
          <w:p w14:paraId="1F47796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:11::1/64</w:t>
            </w:r>
          </w:p>
        </w:tc>
        <w:tc>
          <w:tcPr>
            <w:tcW w:w="2970" w:type="dxa"/>
            <w:vAlign w:val="bottom"/>
          </w:tcPr>
          <w:p w14:paraId="1408CD9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79B3B441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14:paraId="439D0D23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7B0DD1ED" w14:textId="77777777" w:rsidR="00CD3B4B" w:rsidRPr="007A71CD" w:rsidRDefault="00F74E33" w:rsidP="008D4987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S0/1/1</w:t>
            </w:r>
          </w:p>
        </w:tc>
        <w:tc>
          <w:tcPr>
            <w:tcW w:w="3420" w:type="dxa"/>
            <w:vAlign w:val="bottom"/>
          </w:tcPr>
          <w:p w14:paraId="5C3B659C" w14:textId="77777777" w:rsidR="00CD3B4B" w:rsidRPr="007A71CD" w:rsidRDefault="00F74E33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fe</w:t>
            </w:r>
            <w:r w:rsidR="00CD3B4B" w:rsidRPr="007A71CD">
              <w:rPr>
                <w:sz w:val="18"/>
                <w:szCs w:val="18"/>
              </w:rPr>
              <w:t>80::2</w:t>
            </w:r>
          </w:p>
        </w:tc>
        <w:tc>
          <w:tcPr>
            <w:tcW w:w="2970" w:type="dxa"/>
            <w:vAlign w:val="bottom"/>
          </w:tcPr>
          <w:p w14:paraId="6DB5FCE4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7AA304B3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7E172482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PC3</w:t>
            </w:r>
          </w:p>
        </w:tc>
        <w:tc>
          <w:tcPr>
            <w:tcW w:w="1890" w:type="dxa"/>
            <w:vAlign w:val="bottom"/>
          </w:tcPr>
          <w:p w14:paraId="58E09C04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3BCE2AFB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proofErr w:type="gramStart"/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:12::</w:t>
            </w:r>
            <w:proofErr w:type="gramEnd"/>
            <w:r w:rsidR="00F74E33" w:rsidRPr="007A71CD">
              <w:rPr>
                <w:sz w:val="18"/>
                <w:szCs w:val="18"/>
              </w:rPr>
              <w:t>a</w:t>
            </w:r>
            <w:r w:rsidRPr="007A71CD">
              <w:rPr>
                <w:sz w:val="18"/>
                <w:szCs w:val="18"/>
              </w:rPr>
              <w:t>/64</w:t>
            </w:r>
          </w:p>
        </w:tc>
        <w:tc>
          <w:tcPr>
            <w:tcW w:w="2970" w:type="dxa"/>
            <w:vAlign w:val="bottom"/>
          </w:tcPr>
          <w:p w14:paraId="6F53BDBE" w14:textId="77777777" w:rsidR="00CD3B4B" w:rsidRPr="007A71CD" w:rsidRDefault="00F74E33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fe</w:t>
            </w:r>
            <w:r w:rsidR="00CD3B4B" w:rsidRPr="007A71CD">
              <w:rPr>
                <w:sz w:val="18"/>
                <w:szCs w:val="18"/>
              </w:rPr>
              <w:t>80::2</w:t>
            </w:r>
          </w:p>
        </w:tc>
      </w:tr>
      <w:tr w:rsidR="00CD3B4B" w:rsidRPr="007A71CD" w14:paraId="4D7B8223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5AF84FC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PC4</w:t>
            </w:r>
          </w:p>
        </w:tc>
        <w:tc>
          <w:tcPr>
            <w:tcW w:w="1890" w:type="dxa"/>
            <w:vAlign w:val="bottom"/>
          </w:tcPr>
          <w:p w14:paraId="0319257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76BE109A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proofErr w:type="gramStart"/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:13::</w:t>
            </w:r>
            <w:proofErr w:type="gramEnd"/>
            <w:r w:rsidR="00F74E33" w:rsidRPr="007A71CD">
              <w:rPr>
                <w:sz w:val="18"/>
                <w:szCs w:val="18"/>
              </w:rPr>
              <w:t>a</w:t>
            </w:r>
            <w:r w:rsidRPr="007A71CD">
              <w:rPr>
                <w:sz w:val="18"/>
                <w:szCs w:val="18"/>
              </w:rPr>
              <w:t>/64</w:t>
            </w:r>
          </w:p>
        </w:tc>
        <w:tc>
          <w:tcPr>
            <w:tcW w:w="2970" w:type="dxa"/>
            <w:vAlign w:val="bottom"/>
          </w:tcPr>
          <w:p w14:paraId="748FD8C2" w14:textId="77777777" w:rsidR="00CD3B4B" w:rsidRPr="007A71CD" w:rsidRDefault="00F74E33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fe</w:t>
            </w:r>
            <w:r w:rsidR="00CD3B4B" w:rsidRPr="007A71CD">
              <w:rPr>
                <w:sz w:val="18"/>
                <w:szCs w:val="18"/>
              </w:rPr>
              <w:t>80::2</w:t>
            </w:r>
          </w:p>
        </w:tc>
      </w:tr>
    </w:tbl>
    <w:p w14:paraId="163C55B4" w14:textId="77777777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Objectives</w:t>
      </w:r>
    </w:p>
    <w:p w14:paraId="23B09DD4" w14:textId="77777777" w:rsidR="00CD3B4B" w:rsidRPr="007A71CD" w:rsidRDefault="00CD3B4B" w:rsidP="00CD3B4B">
      <w:pPr>
        <w:pStyle w:val="Bulletlevel1"/>
        <w:rPr>
          <w:sz w:val="18"/>
          <w:szCs w:val="21"/>
        </w:rPr>
      </w:pPr>
      <w:r w:rsidRPr="007A71CD">
        <w:rPr>
          <w:sz w:val="18"/>
          <w:szCs w:val="21"/>
        </w:rPr>
        <w:t>Verify IPv4 Directly Connected Networks</w:t>
      </w:r>
    </w:p>
    <w:p w14:paraId="49A393C6" w14:textId="77777777" w:rsidR="00CD3B4B" w:rsidRPr="007A71CD" w:rsidRDefault="00CD3B4B" w:rsidP="00CD3B4B">
      <w:pPr>
        <w:pStyle w:val="Bulletlevel1"/>
        <w:rPr>
          <w:sz w:val="18"/>
          <w:szCs w:val="21"/>
        </w:rPr>
      </w:pPr>
      <w:r w:rsidRPr="007A71CD">
        <w:rPr>
          <w:sz w:val="18"/>
          <w:szCs w:val="21"/>
        </w:rPr>
        <w:t>Verify IPv6 Directly Connected Networks</w:t>
      </w:r>
    </w:p>
    <w:p w14:paraId="2368F0E4" w14:textId="77777777" w:rsidR="00CD3B4B" w:rsidRPr="007A71CD" w:rsidRDefault="00CD3B4B" w:rsidP="00CD3B4B">
      <w:pPr>
        <w:pStyle w:val="Bulletlevel1"/>
        <w:rPr>
          <w:sz w:val="18"/>
          <w:szCs w:val="21"/>
        </w:rPr>
      </w:pPr>
      <w:r w:rsidRPr="007A71CD">
        <w:rPr>
          <w:sz w:val="18"/>
          <w:szCs w:val="21"/>
        </w:rPr>
        <w:t>Troubleshoot connectivity issues.</w:t>
      </w:r>
    </w:p>
    <w:p w14:paraId="0BEE2C21" w14:textId="77777777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Background</w:t>
      </w:r>
    </w:p>
    <w:p w14:paraId="4B1FA489" w14:textId="77777777" w:rsidR="00CD3B4B" w:rsidRPr="007A71CD" w:rsidRDefault="00CD3B4B" w:rsidP="00CD3B4B">
      <w:pPr>
        <w:pStyle w:val="BodyTextL25"/>
        <w:rPr>
          <w:sz w:val="18"/>
          <w:szCs w:val="21"/>
        </w:rPr>
      </w:pPr>
      <w:r w:rsidRPr="007A71CD">
        <w:rPr>
          <w:sz w:val="18"/>
          <w:szCs w:val="21"/>
        </w:rPr>
        <w:t>Routers R1 and R2 each have two LANs. Your task is to verify the addressing on each device and verify connectivity between the LANs.</w:t>
      </w:r>
    </w:p>
    <w:p w14:paraId="17F7FE9A" w14:textId="77777777" w:rsidR="00CD3B4B" w:rsidRPr="007A71CD" w:rsidRDefault="00CD3B4B" w:rsidP="00CD3B4B">
      <w:pPr>
        <w:pStyle w:val="BodyTextL25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 xml:space="preserve">: The user EXEC password is </w:t>
      </w:r>
      <w:r w:rsidRPr="007A71CD">
        <w:rPr>
          <w:b/>
          <w:sz w:val="18"/>
          <w:szCs w:val="21"/>
        </w:rPr>
        <w:t>cisco</w:t>
      </w:r>
      <w:r w:rsidRPr="007A71CD">
        <w:rPr>
          <w:sz w:val="18"/>
          <w:szCs w:val="21"/>
        </w:rPr>
        <w:t xml:space="preserve">. The privileged EXEC password is </w:t>
      </w:r>
      <w:r w:rsidRPr="007A71CD">
        <w:rPr>
          <w:b/>
          <w:sz w:val="18"/>
          <w:szCs w:val="21"/>
        </w:rPr>
        <w:t>class</w:t>
      </w:r>
      <w:r w:rsidRPr="007A71CD">
        <w:rPr>
          <w:sz w:val="18"/>
          <w:szCs w:val="21"/>
        </w:rPr>
        <w:t>.</w:t>
      </w:r>
    </w:p>
    <w:p w14:paraId="1FEF23D4" w14:textId="77777777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Instructions</w:t>
      </w:r>
    </w:p>
    <w:p w14:paraId="343E333D" w14:textId="77777777" w:rsidR="00CD3B4B" w:rsidRPr="007A71CD" w:rsidRDefault="00CD3B4B" w:rsidP="004349E6">
      <w:pPr>
        <w:pStyle w:val="Heading2"/>
        <w:rPr>
          <w:sz w:val="24"/>
          <w:szCs w:val="24"/>
        </w:rPr>
      </w:pPr>
      <w:r w:rsidRPr="007A71CD">
        <w:rPr>
          <w:sz w:val="24"/>
          <w:szCs w:val="24"/>
        </w:rPr>
        <w:t>Verify IPv4 Directly Connected Networks</w:t>
      </w:r>
    </w:p>
    <w:p w14:paraId="51407FFA" w14:textId="77777777" w:rsidR="00CD3B4B" w:rsidRPr="007A71CD" w:rsidRDefault="00CD3B4B" w:rsidP="00CD3B4B">
      <w:pPr>
        <w:pStyle w:val="Heading3"/>
        <w:rPr>
          <w:sz w:val="21"/>
          <w:szCs w:val="24"/>
        </w:rPr>
      </w:pPr>
      <w:r w:rsidRPr="007A71CD">
        <w:rPr>
          <w:sz w:val="21"/>
          <w:szCs w:val="24"/>
        </w:rPr>
        <w:t>Verify IPv4 addresses and port status on R1.</w:t>
      </w:r>
    </w:p>
    <w:p w14:paraId="327A8B56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Check the status of the configured interfaces by filtering the output.</w:t>
      </w:r>
    </w:p>
    <w:p w14:paraId="22404334" w14:textId="77777777" w:rsidR="00BD5894" w:rsidRPr="007A71CD" w:rsidRDefault="00BD5894" w:rsidP="00BD5894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Open configuration window</w:t>
      </w:r>
    </w:p>
    <w:p w14:paraId="165ED705" w14:textId="77777777" w:rsidR="00CD3B4B" w:rsidRPr="007A71CD" w:rsidRDefault="00CD3B4B" w:rsidP="004349E6">
      <w:pPr>
        <w:pStyle w:val="CMD"/>
        <w:spacing w:before="0"/>
        <w:rPr>
          <w:b/>
          <w:sz w:val="18"/>
          <w:szCs w:val="21"/>
        </w:rPr>
      </w:pPr>
      <w:r w:rsidRPr="007A71CD">
        <w:rPr>
          <w:sz w:val="18"/>
          <w:szCs w:val="21"/>
        </w:rPr>
        <w:t xml:space="preserve">R1# </w:t>
      </w:r>
      <w:r w:rsidRPr="007A71CD">
        <w:rPr>
          <w:b/>
          <w:sz w:val="18"/>
          <w:szCs w:val="21"/>
        </w:rPr>
        <w:t xml:space="preserve">show </w:t>
      </w:r>
      <w:proofErr w:type="spellStart"/>
      <w:r w:rsidRPr="007A71CD">
        <w:rPr>
          <w:b/>
          <w:sz w:val="18"/>
          <w:szCs w:val="21"/>
        </w:rPr>
        <w:t>ip</w:t>
      </w:r>
      <w:proofErr w:type="spellEnd"/>
      <w:r w:rsidRPr="007A71CD">
        <w:rPr>
          <w:b/>
          <w:sz w:val="18"/>
          <w:szCs w:val="21"/>
        </w:rPr>
        <w:t xml:space="preserve"> interface brief | exclude unassigned</w:t>
      </w:r>
    </w:p>
    <w:p w14:paraId="4F6B85F9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Based on the output, correct any port status problems that you see.</w:t>
      </w:r>
    </w:p>
    <w:p w14:paraId="6AFF9345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Refer to the </w:t>
      </w:r>
      <w:r w:rsidRPr="007A71CD">
        <w:rPr>
          <w:b/>
          <w:sz w:val="18"/>
          <w:szCs w:val="21"/>
        </w:rPr>
        <w:t>Addressing Table</w:t>
      </w:r>
      <w:r w:rsidRPr="007A71CD">
        <w:rPr>
          <w:sz w:val="18"/>
          <w:szCs w:val="21"/>
        </w:rPr>
        <w:t xml:space="preserve"> and verify the IP addresses configured on R1. Make any corrections to addressing if necessary.</w:t>
      </w:r>
    </w:p>
    <w:p w14:paraId="69C1BAE5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lastRenderedPageBreak/>
        <w:t xml:space="preserve">Display the routing table by filtering to start the output at the word </w:t>
      </w:r>
      <w:r w:rsidRPr="007A71CD">
        <w:rPr>
          <w:b/>
          <w:sz w:val="18"/>
          <w:szCs w:val="21"/>
        </w:rPr>
        <w:t>Gateway</w:t>
      </w:r>
      <w:r w:rsidRPr="007A71CD">
        <w:rPr>
          <w:sz w:val="18"/>
          <w:szCs w:val="21"/>
        </w:rPr>
        <w:t>.</w:t>
      </w:r>
    </w:p>
    <w:p w14:paraId="482BD4B5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b/>
          <w:sz w:val="18"/>
          <w:szCs w:val="21"/>
        </w:rPr>
        <w:t>Note:</w:t>
      </w:r>
      <w:r w:rsidRPr="007A71CD">
        <w:rPr>
          <w:sz w:val="18"/>
          <w:szCs w:val="21"/>
        </w:rPr>
        <w:t xml:space="preserve"> Terms that are used to filter output can be shortened to match text </w:t>
      </w:r>
      <w:proofErr w:type="gramStart"/>
      <w:r w:rsidRPr="007A71CD">
        <w:rPr>
          <w:sz w:val="18"/>
          <w:szCs w:val="21"/>
        </w:rPr>
        <w:t>as long as</w:t>
      </w:r>
      <w:proofErr w:type="gramEnd"/>
      <w:r w:rsidRPr="007A71CD">
        <w:rPr>
          <w:sz w:val="18"/>
          <w:szCs w:val="21"/>
        </w:rPr>
        <w:t xml:space="preserve"> the match is unique. For example, Gateway, Gate, and Ga will have the same effect. G will not. Filtering is case-sensitive</w:t>
      </w:r>
    </w:p>
    <w:p w14:paraId="548C04B6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R1# </w:t>
      </w:r>
      <w:r w:rsidRPr="007A71CD">
        <w:rPr>
          <w:b/>
          <w:sz w:val="18"/>
          <w:szCs w:val="21"/>
        </w:rPr>
        <w:t xml:space="preserve">show </w:t>
      </w:r>
      <w:proofErr w:type="spellStart"/>
      <w:r w:rsidRPr="007A71CD">
        <w:rPr>
          <w:b/>
          <w:sz w:val="18"/>
          <w:szCs w:val="21"/>
        </w:rPr>
        <w:t>ip</w:t>
      </w:r>
      <w:proofErr w:type="spellEnd"/>
      <w:r w:rsidRPr="007A71CD">
        <w:rPr>
          <w:b/>
          <w:sz w:val="18"/>
          <w:szCs w:val="21"/>
        </w:rPr>
        <w:t xml:space="preserve"> route | begin Gate</w:t>
      </w:r>
    </w:p>
    <w:p w14:paraId="1A9D959B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2A812CD5" w14:textId="77777777" w:rsidR="00CD3B4B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Gateway of last resort address?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04322871" w14:textId="77777777" w:rsidTr="007A71CD">
        <w:tc>
          <w:tcPr>
            <w:tcW w:w="10070" w:type="dxa"/>
          </w:tcPr>
          <w:p w14:paraId="17638B4C" w14:textId="77777777" w:rsidR="007A71CD" w:rsidRDefault="000B5888" w:rsidP="00180A00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209.165.200.226</w:t>
            </w:r>
          </w:p>
          <w:p w14:paraId="4CE4E501" w14:textId="57A35E37" w:rsidR="00BE0619" w:rsidRPr="00BE0619" w:rsidRDefault="00BE0619" w:rsidP="00BE0619">
            <w:pPr>
              <w:pStyle w:val="BodyTextL50"/>
            </w:pPr>
            <w:r w:rsidRPr="00BE0619">
              <w:drawing>
                <wp:inline distT="0" distB="0" distL="0" distR="0" wp14:anchorId="31624550" wp14:editId="2209E608">
                  <wp:extent cx="4153480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66BD9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Display interface information and filter for </w:t>
      </w:r>
      <w:r w:rsidRPr="007A71CD">
        <w:rPr>
          <w:b/>
          <w:sz w:val="18"/>
          <w:szCs w:val="21"/>
        </w:rPr>
        <w:t>Description</w:t>
      </w:r>
      <w:r w:rsidRPr="007A71CD">
        <w:rPr>
          <w:sz w:val="18"/>
          <w:szCs w:val="21"/>
        </w:rPr>
        <w:t xml:space="preserve"> or </w:t>
      </w:r>
      <w:r w:rsidRPr="007A71CD">
        <w:rPr>
          <w:b/>
          <w:sz w:val="18"/>
          <w:szCs w:val="21"/>
        </w:rPr>
        <w:t>connected</w:t>
      </w:r>
      <w:r w:rsidRPr="007A71CD">
        <w:rPr>
          <w:sz w:val="18"/>
          <w:szCs w:val="21"/>
        </w:rPr>
        <w:t>.</w:t>
      </w:r>
    </w:p>
    <w:p w14:paraId="44742ED6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 xml:space="preserve">: When using </w:t>
      </w:r>
      <w:r w:rsidRPr="007A71CD">
        <w:rPr>
          <w:b/>
          <w:sz w:val="18"/>
          <w:szCs w:val="21"/>
        </w:rPr>
        <w:t>include</w:t>
      </w:r>
      <w:r w:rsidRPr="007A71CD">
        <w:rPr>
          <w:sz w:val="18"/>
          <w:szCs w:val="21"/>
        </w:rPr>
        <w:t xml:space="preserve"> or </w:t>
      </w:r>
      <w:r w:rsidRPr="007A71CD">
        <w:rPr>
          <w:b/>
          <w:sz w:val="18"/>
          <w:szCs w:val="21"/>
        </w:rPr>
        <w:t>exclude</w:t>
      </w:r>
      <w:r w:rsidRPr="007A71CD">
        <w:rPr>
          <w:sz w:val="18"/>
          <w:szCs w:val="21"/>
        </w:rPr>
        <w:t xml:space="preserve"> multiple searches can be performed by separating the search strings with a pipe symbol </w:t>
      </w:r>
      <w:proofErr w:type="gramStart"/>
      <w:r w:rsidRPr="007A71CD">
        <w:rPr>
          <w:sz w:val="18"/>
          <w:szCs w:val="21"/>
        </w:rPr>
        <w:t xml:space="preserve">( </w:t>
      </w:r>
      <w:r w:rsidRPr="007A71CD">
        <w:rPr>
          <w:b/>
          <w:sz w:val="18"/>
          <w:szCs w:val="21"/>
        </w:rPr>
        <w:t>|</w:t>
      </w:r>
      <w:proofErr w:type="gramEnd"/>
      <w:r w:rsidRPr="007A71CD">
        <w:rPr>
          <w:sz w:val="18"/>
          <w:szCs w:val="21"/>
        </w:rPr>
        <w:t xml:space="preserve"> )</w:t>
      </w:r>
    </w:p>
    <w:p w14:paraId="38359AC3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R1# </w:t>
      </w:r>
      <w:r w:rsidRPr="007A71CD">
        <w:rPr>
          <w:b/>
          <w:sz w:val="18"/>
          <w:szCs w:val="21"/>
        </w:rPr>
        <w:t xml:space="preserve">show interface | include </w:t>
      </w:r>
      <w:proofErr w:type="spellStart"/>
      <w:r w:rsidRPr="007A71CD">
        <w:rPr>
          <w:b/>
          <w:sz w:val="18"/>
          <w:szCs w:val="21"/>
        </w:rPr>
        <w:t>Desc|conn</w:t>
      </w:r>
      <w:proofErr w:type="spellEnd"/>
    </w:p>
    <w:p w14:paraId="7B7F0E91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545EC7D0" w14:textId="77777777" w:rsidR="005B1C47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Circuit ID displayed from your output?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5817F7FB" w14:textId="77777777" w:rsidTr="00384245">
        <w:tc>
          <w:tcPr>
            <w:tcW w:w="10070" w:type="dxa"/>
          </w:tcPr>
          <w:p w14:paraId="7A62F9EB" w14:textId="77777777" w:rsidR="007A71CD" w:rsidRDefault="000B5888" w:rsidP="00384245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BCB123450001</w:t>
            </w:r>
          </w:p>
          <w:p w14:paraId="1D9429E5" w14:textId="0B69778C" w:rsidR="00BE0619" w:rsidRPr="00BE0619" w:rsidRDefault="00BE0619" w:rsidP="00BE0619">
            <w:pPr>
              <w:pStyle w:val="BodyTextL50"/>
            </w:pPr>
            <w:r w:rsidRPr="00BE0619">
              <w:drawing>
                <wp:inline distT="0" distB="0" distL="0" distR="0" wp14:anchorId="681BE9B5" wp14:editId="11E1B945">
                  <wp:extent cx="3458058" cy="43821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95D82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Display specific interface information for G0/0/0 by filtering for </w:t>
      </w:r>
      <w:r w:rsidRPr="007A71CD">
        <w:rPr>
          <w:b/>
          <w:sz w:val="18"/>
          <w:szCs w:val="21"/>
        </w:rPr>
        <w:t>duplex</w:t>
      </w:r>
      <w:r w:rsidRPr="007A71CD">
        <w:rPr>
          <w:sz w:val="18"/>
          <w:szCs w:val="21"/>
        </w:rPr>
        <w:t>.</w:t>
      </w:r>
    </w:p>
    <w:p w14:paraId="1225033F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30FA3226" w14:textId="77777777" w:rsidR="00CD3B4B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duplex setting, speed, and media type?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1FAEBC8D" w14:textId="77777777" w:rsidTr="00384245">
        <w:tc>
          <w:tcPr>
            <w:tcW w:w="10070" w:type="dxa"/>
          </w:tcPr>
          <w:p w14:paraId="2A913519" w14:textId="0C18426F" w:rsidR="00BE0619" w:rsidRPr="00BE0619" w:rsidRDefault="00BE0619" w:rsidP="00BE0619">
            <w:pPr>
              <w:pStyle w:val="BodyTextL50"/>
            </w:pPr>
            <w:r w:rsidRPr="00BE0619">
              <w:drawing>
                <wp:inline distT="0" distB="0" distL="0" distR="0" wp14:anchorId="19B9586B" wp14:editId="7681CE45">
                  <wp:extent cx="2762636" cy="1524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EF158" w14:textId="77777777" w:rsidR="004349E6" w:rsidRPr="007A71CD" w:rsidRDefault="004349E6" w:rsidP="004349E6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Close configuration window</w:t>
      </w:r>
    </w:p>
    <w:p w14:paraId="7D6D8379" w14:textId="77777777" w:rsidR="00CD3B4B" w:rsidRPr="007A71CD" w:rsidRDefault="00CD3B4B" w:rsidP="004349E6">
      <w:pPr>
        <w:pStyle w:val="Heading3"/>
        <w:spacing w:before="120"/>
        <w:rPr>
          <w:sz w:val="21"/>
          <w:szCs w:val="24"/>
        </w:rPr>
      </w:pPr>
      <w:r w:rsidRPr="007A71CD">
        <w:rPr>
          <w:sz w:val="21"/>
          <w:szCs w:val="24"/>
        </w:rPr>
        <w:t>Verify connectivity.</w:t>
      </w:r>
    </w:p>
    <w:p w14:paraId="6D59B63C" w14:textId="77777777" w:rsidR="00CD3B4B" w:rsidRPr="007A71CD" w:rsidRDefault="00CD3B4B" w:rsidP="00760CCB">
      <w:pPr>
        <w:pStyle w:val="BodyTextL25"/>
        <w:spacing w:before="0" w:after="60"/>
        <w:rPr>
          <w:sz w:val="18"/>
          <w:szCs w:val="21"/>
        </w:rPr>
      </w:pPr>
      <w:r w:rsidRPr="007A71CD">
        <w:rPr>
          <w:b/>
          <w:sz w:val="18"/>
          <w:szCs w:val="21"/>
        </w:rPr>
        <w:t>PC1</w:t>
      </w:r>
      <w:r w:rsidRPr="007A71CD">
        <w:rPr>
          <w:sz w:val="18"/>
          <w:szCs w:val="21"/>
        </w:rPr>
        <w:t xml:space="preserve"> and </w:t>
      </w:r>
      <w:r w:rsidRPr="007A71CD">
        <w:rPr>
          <w:b/>
          <w:sz w:val="18"/>
          <w:szCs w:val="21"/>
        </w:rPr>
        <w:t>PC2</w:t>
      </w:r>
      <w:r w:rsidRPr="007A71CD">
        <w:rPr>
          <w:sz w:val="18"/>
          <w:szCs w:val="21"/>
        </w:rPr>
        <w:t xml:space="preserve"> should be able to ping each other and the </w:t>
      </w:r>
      <w:r w:rsidRPr="007A71CD">
        <w:rPr>
          <w:b/>
          <w:sz w:val="18"/>
          <w:szCs w:val="21"/>
        </w:rPr>
        <w:t>Dual Stack Server</w:t>
      </w:r>
      <w:r w:rsidRPr="007A71CD">
        <w:rPr>
          <w:sz w:val="18"/>
          <w:szCs w:val="21"/>
        </w:rPr>
        <w:t>. If not, verify the status of the interfaces and the IP address assignments.</w:t>
      </w:r>
    </w:p>
    <w:p w14:paraId="25B1109D" w14:textId="77777777" w:rsidR="00CD3B4B" w:rsidRPr="007A71CD" w:rsidRDefault="00CD3B4B" w:rsidP="004349E6">
      <w:pPr>
        <w:pStyle w:val="Heading2"/>
        <w:rPr>
          <w:sz w:val="24"/>
          <w:szCs w:val="24"/>
        </w:rPr>
      </w:pPr>
      <w:r w:rsidRPr="007A71CD">
        <w:rPr>
          <w:sz w:val="24"/>
          <w:szCs w:val="24"/>
        </w:rPr>
        <w:t>Verify IPv6 Directly Connected Networks</w:t>
      </w:r>
    </w:p>
    <w:p w14:paraId="14D71168" w14:textId="77777777" w:rsidR="00CD3B4B" w:rsidRPr="007A71CD" w:rsidRDefault="00CD3B4B" w:rsidP="00CD3B4B">
      <w:pPr>
        <w:pStyle w:val="Heading3"/>
        <w:rPr>
          <w:sz w:val="21"/>
          <w:szCs w:val="24"/>
        </w:rPr>
      </w:pPr>
      <w:r w:rsidRPr="007A71CD">
        <w:rPr>
          <w:sz w:val="21"/>
          <w:szCs w:val="24"/>
        </w:rPr>
        <w:t>Verify IPv6 addresses and port status on R2.</w:t>
      </w:r>
    </w:p>
    <w:p w14:paraId="19C3895E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Check the status of the configured interfaces.</w:t>
      </w:r>
    </w:p>
    <w:p w14:paraId="7D7992AB" w14:textId="77777777" w:rsidR="004349E6" w:rsidRPr="007A71CD" w:rsidRDefault="004349E6" w:rsidP="004349E6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Open configuration window</w:t>
      </w:r>
    </w:p>
    <w:p w14:paraId="3BFC9AD0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R2# </w:t>
      </w:r>
      <w:r w:rsidRPr="007A71CD">
        <w:rPr>
          <w:b/>
          <w:sz w:val="18"/>
          <w:szCs w:val="21"/>
        </w:rPr>
        <w:t>show ipv6 int brief</w:t>
      </w:r>
    </w:p>
    <w:p w14:paraId="64CBFE98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00F2EFAE" w14:textId="77777777" w:rsidR="00CD3B4B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status of the configured interfaces?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2442BE08" w14:textId="77777777" w:rsidTr="00384245">
        <w:tc>
          <w:tcPr>
            <w:tcW w:w="10070" w:type="dxa"/>
          </w:tcPr>
          <w:p w14:paraId="0D84371B" w14:textId="6969EDDD" w:rsidR="007A71CD" w:rsidRPr="007A71CD" w:rsidRDefault="00BE0619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BE0619">
              <w:rPr>
                <w:sz w:val="18"/>
                <w:szCs w:val="21"/>
              </w:rPr>
              <w:lastRenderedPageBreak/>
              <w:drawing>
                <wp:inline distT="0" distB="0" distL="0" distR="0" wp14:anchorId="1FD72BBA" wp14:editId="1CB53C63">
                  <wp:extent cx="4077269" cy="18957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49C15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Refer to the </w:t>
      </w:r>
      <w:r w:rsidRPr="007A71CD">
        <w:rPr>
          <w:b/>
          <w:sz w:val="18"/>
          <w:szCs w:val="21"/>
        </w:rPr>
        <w:t>Addressing Table</w:t>
      </w:r>
      <w:r w:rsidRPr="007A71CD">
        <w:rPr>
          <w:sz w:val="18"/>
          <w:szCs w:val="21"/>
        </w:rPr>
        <w:t xml:space="preserve"> and make any corrections to addressing as necessary.</w:t>
      </w:r>
    </w:p>
    <w:p w14:paraId="401489B6" w14:textId="77777777" w:rsidR="00CD3B4B" w:rsidRPr="007A71CD" w:rsidRDefault="00CD3B4B" w:rsidP="00CD3B4B">
      <w:pPr>
        <w:pStyle w:val="BodyTextL50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 xml:space="preserve">: When changing an IPv6 address it is necessary to remove the incorrect address since an interface </w:t>
      </w:r>
      <w:proofErr w:type="gramStart"/>
      <w:r w:rsidRPr="007A71CD">
        <w:rPr>
          <w:sz w:val="18"/>
          <w:szCs w:val="21"/>
        </w:rPr>
        <w:t>is capable of supporting</w:t>
      </w:r>
      <w:proofErr w:type="gramEnd"/>
      <w:r w:rsidRPr="007A71CD">
        <w:rPr>
          <w:sz w:val="18"/>
          <w:szCs w:val="21"/>
        </w:rPr>
        <w:t xml:space="preserve"> multiple IPv6 networks.</w:t>
      </w:r>
    </w:p>
    <w:p w14:paraId="6EF3DF85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R2(config)# </w:t>
      </w:r>
      <w:r w:rsidRPr="007A71CD">
        <w:rPr>
          <w:b/>
          <w:sz w:val="18"/>
          <w:szCs w:val="21"/>
        </w:rPr>
        <w:t>int g0/0/1</w:t>
      </w:r>
    </w:p>
    <w:p w14:paraId="1CD2F618" w14:textId="77777777" w:rsidR="00CD3B4B" w:rsidRPr="007A71CD" w:rsidRDefault="00CD3B4B" w:rsidP="00CD3B4B">
      <w:pPr>
        <w:pStyle w:val="CMD"/>
        <w:rPr>
          <w:b/>
          <w:sz w:val="18"/>
          <w:szCs w:val="21"/>
        </w:rPr>
      </w:pPr>
      <w:r w:rsidRPr="007A71CD">
        <w:rPr>
          <w:sz w:val="18"/>
          <w:szCs w:val="21"/>
        </w:rPr>
        <w:t>R2(config-</w:t>
      </w:r>
      <w:proofErr w:type="gramStart"/>
      <w:r w:rsidRPr="007A71CD">
        <w:rPr>
          <w:sz w:val="18"/>
          <w:szCs w:val="21"/>
        </w:rPr>
        <w:t>if)#</w:t>
      </w:r>
      <w:proofErr w:type="gramEnd"/>
      <w:r w:rsidRPr="007A71CD">
        <w:rPr>
          <w:sz w:val="18"/>
          <w:szCs w:val="21"/>
        </w:rPr>
        <w:t xml:space="preserve"> </w:t>
      </w:r>
      <w:r w:rsidRPr="007A71CD">
        <w:rPr>
          <w:b/>
          <w:sz w:val="18"/>
          <w:szCs w:val="21"/>
        </w:rPr>
        <w:t>no ipv6 address 2001:db8:c0de:14::1/64</w:t>
      </w:r>
    </w:p>
    <w:p w14:paraId="6437A519" w14:textId="77777777" w:rsidR="00F74E33" w:rsidRPr="007A71CD" w:rsidRDefault="00F74E33" w:rsidP="00F74E33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45C59AA1" w14:textId="77777777" w:rsidR="00CD3B4B" w:rsidRPr="007A71CD" w:rsidRDefault="00CD3B4B" w:rsidP="00F74E33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Configure the correct address on the interface.</w:t>
      </w:r>
    </w:p>
    <w:p w14:paraId="48C9F791" w14:textId="77777777" w:rsidR="009D40BC" w:rsidRPr="007A71CD" w:rsidRDefault="009D40BC" w:rsidP="009D40BC">
      <w:pPr>
        <w:pStyle w:val="AnswerLineL50"/>
        <w:rPr>
          <w:sz w:val="18"/>
          <w:szCs w:val="21"/>
        </w:rPr>
      </w:pPr>
      <w:r w:rsidRPr="007A71CD">
        <w:rPr>
          <w:sz w:val="18"/>
          <w:szCs w:val="21"/>
        </w:rPr>
        <w:t>Type your answers here.</w:t>
      </w:r>
    </w:p>
    <w:p w14:paraId="072B50CB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Display the IPv6 routing table.</w:t>
      </w:r>
    </w:p>
    <w:p w14:paraId="23C72A6E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>: Filtering commands do not presently work with the IPv6 commands.</w:t>
      </w:r>
    </w:p>
    <w:p w14:paraId="2AB377A8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Display all IPv6 addressing configured on interfaces by filtering the output of the </w:t>
      </w:r>
      <w:r w:rsidRPr="007A71CD">
        <w:rPr>
          <w:b/>
          <w:sz w:val="18"/>
          <w:szCs w:val="21"/>
        </w:rPr>
        <w:t>running-config</w:t>
      </w:r>
      <w:r w:rsidRPr="007A71CD">
        <w:rPr>
          <w:sz w:val="18"/>
          <w:szCs w:val="21"/>
        </w:rPr>
        <w:t>.</w:t>
      </w:r>
    </w:p>
    <w:p w14:paraId="42023CA0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sz w:val="18"/>
          <w:szCs w:val="21"/>
        </w:rPr>
        <w:t xml:space="preserve">Filter the output on </w:t>
      </w:r>
      <w:r w:rsidRPr="007A71CD">
        <w:rPr>
          <w:b/>
          <w:sz w:val="18"/>
          <w:szCs w:val="21"/>
        </w:rPr>
        <w:t>R2</w:t>
      </w:r>
      <w:r w:rsidRPr="007A71CD">
        <w:rPr>
          <w:sz w:val="18"/>
          <w:szCs w:val="21"/>
        </w:rPr>
        <w:t xml:space="preserve"> for </w:t>
      </w:r>
      <w:r w:rsidRPr="007A71CD">
        <w:rPr>
          <w:b/>
          <w:sz w:val="18"/>
          <w:szCs w:val="21"/>
        </w:rPr>
        <w:t>ipv6</w:t>
      </w:r>
      <w:r w:rsidRPr="007A71CD">
        <w:rPr>
          <w:sz w:val="18"/>
          <w:szCs w:val="21"/>
        </w:rPr>
        <w:t xml:space="preserve"> or </w:t>
      </w:r>
      <w:r w:rsidRPr="007A71CD">
        <w:rPr>
          <w:b/>
          <w:sz w:val="18"/>
          <w:szCs w:val="21"/>
        </w:rPr>
        <w:t>interface</w:t>
      </w:r>
      <w:r w:rsidRPr="007A71CD">
        <w:rPr>
          <w:sz w:val="18"/>
          <w:szCs w:val="21"/>
        </w:rPr>
        <w:t>.</w:t>
      </w:r>
    </w:p>
    <w:p w14:paraId="6ADCA2BC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R2# </w:t>
      </w:r>
      <w:proofErr w:type="spellStart"/>
      <w:r w:rsidRPr="007A71CD">
        <w:rPr>
          <w:b/>
          <w:sz w:val="18"/>
          <w:szCs w:val="21"/>
        </w:rPr>
        <w:t>sh</w:t>
      </w:r>
      <w:proofErr w:type="spellEnd"/>
      <w:r w:rsidRPr="007A71CD">
        <w:rPr>
          <w:b/>
          <w:sz w:val="18"/>
          <w:szCs w:val="21"/>
        </w:rPr>
        <w:t xml:space="preserve"> run | include ipv6|interface</w:t>
      </w:r>
    </w:p>
    <w:p w14:paraId="2D5BF39E" w14:textId="77777777" w:rsidR="00F74E33" w:rsidRPr="007A71CD" w:rsidRDefault="00F74E33" w:rsidP="00F74E33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3B9DCED6" w14:textId="77777777" w:rsidR="00CD3B4B" w:rsidRPr="007A71CD" w:rsidRDefault="00CD3B4B" w:rsidP="00F74E33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How many addresses are configured on each Gigabit interface?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04F863BA" w14:textId="77777777" w:rsidTr="00384245">
        <w:tc>
          <w:tcPr>
            <w:tcW w:w="10070" w:type="dxa"/>
          </w:tcPr>
          <w:p w14:paraId="6191434A" w14:textId="77777777" w:rsidR="007A71CD" w:rsidRDefault="003A4FCE" w:rsidP="00384245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2</w:t>
            </w:r>
            <w:r w:rsidRPr="003A4FCE">
              <w:rPr>
                <w:color w:val="FF0000"/>
                <w:sz w:val="18"/>
                <w:szCs w:val="21"/>
              </w:rPr>
              <w:t xml:space="preserve"> </w:t>
            </w:r>
            <w:r>
              <w:rPr>
                <w:color w:val="FF0000"/>
                <w:sz w:val="18"/>
                <w:szCs w:val="21"/>
              </w:rPr>
              <w:t>IPv6 address per Gigabit interface</w:t>
            </w:r>
          </w:p>
          <w:p w14:paraId="2F810DBA" w14:textId="74F4E2AD" w:rsidR="003A4FCE" w:rsidRPr="003A4FCE" w:rsidRDefault="003A4FCE" w:rsidP="003A4FCE">
            <w:pPr>
              <w:pStyle w:val="BodyTextL50"/>
            </w:pPr>
            <w:r w:rsidRPr="003A4FCE">
              <w:drawing>
                <wp:inline distT="0" distB="0" distL="0" distR="0" wp14:anchorId="71A9010E" wp14:editId="6C9B97D4">
                  <wp:extent cx="2838449" cy="15240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5484"/>
                          <a:stretch/>
                        </pic:blipFill>
                        <pic:spPr bwMode="auto">
                          <a:xfrm>
                            <a:off x="0" y="0"/>
                            <a:ext cx="2838846" cy="1524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4D2E5" w14:textId="77777777" w:rsidR="004349E6" w:rsidRPr="007A71CD" w:rsidRDefault="004349E6" w:rsidP="004349E6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Close configuration window</w:t>
      </w:r>
    </w:p>
    <w:p w14:paraId="3C0B6C6A" w14:textId="77777777" w:rsidR="00CD3B4B" w:rsidRPr="007A71CD" w:rsidRDefault="00CD3B4B" w:rsidP="004349E6">
      <w:pPr>
        <w:pStyle w:val="Heading3"/>
        <w:spacing w:before="120"/>
        <w:rPr>
          <w:sz w:val="21"/>
          <w:szCs w:val="24"/>
        </w:rPr>
      </w:pPr>
      <w:r w:rsidRPr="007A71CD">
        <w:rPr>
          <w:sz w:val="21"/>
          <w:szCs w:val="24"/>
        </w:rPr>
        <w:t>Verify connectivity.</w:t>
      </w:r>
    </w:p>
    <w:p w14:paraId="1D4AF474" w14:textId="6BAD1118" w:rsidR="00CD3B4B" w:rsidRDefault="00CD3B4B" w:rsidP="004349E6">
      <w:pPr>
        <w:pStyle w:val="BodyTextL25"/>
        <w:spacing w:before="0"/>
        <w:rPr>
          <w:sz w:val="18"/>
          <w:szCs w:val="21"/>
        </w:rPr>
      </w:pPr>
      <w:r w:rsidRPr="007A71CD">
        <w:rPr>
          <w:b/>
          <w:sz w:val="18"/>
          <w:szCs w:val="21"/>
        </w:rPr>
        <w:t>PC3</w:t>
      </w:r>
      <w:r w:rsidRPr="007A71CD">
        <w:rPr>
          <w:sz w:val="18"/>
          <w:szCs w:val="21"/>
        </w:rPr>
        <w:t xml:space="preserve"> and </w:t>
      </w:r>
      <w:r w:rsidRPr="007A71CD">
        <w:rPr>
          <w:b/>
          <w:sz w:val="18"/>
          <w:szCs w:val="21"/>
        </w:rPr>
        <w:t>PC4</w:t>
      </w:r>
      <w:r w:rsidRPr="007A71CD">
        <w:rPr>
          <w:sz w:val="18"/>
          <w:szCs w:val="21"/>
        </w:rPr>
        <w:t xml:space="preserve"> should be able to ping each other and the </w:t>
      </w:r>
      <w:r w:rsidRPr="007A71CD">
        <w:rPr>
          <w:b/>
          <w:sz w:val="18"/>
          <w:szCs w:val="21"/>
        </w:rPr>
        <w:t>Dual Stack Server</w:t>
      </w:r>
      <w:r w:rsidRPr="007A71CD">
        <w:rPr>
          <w:sz w:val="18"/>
          <w:szCs w:val="21"/>
        </w:rPr>
        <w:t>. If not, verify the interface status and IPv6 address assignments.</w:t>
      </w:r>
    </w:p>
    <w:p w14:paraId="6975C28C" w14:textId="65B56660" w:rsidR="007A71CD" w:rsidRDefault="007A71CD" w:rsidP="004349E6">
      <w:pPr>
        <w:pStyle w:val="BodyTextL25"/>
        <w:spacing w:before="0"/>
        <w:rPr>
          <w:sz w:val="18"/>
          <w:szCs w:val="21"/>
        </w:rPr>
      </w:pPr>
    </w:p>
    <w:p w14:paraId="61C133DD" w14:textId="77777777" w:rsidR="007A71CD" w:rsidRDefault="007A71CD" w:rsidP="007A71CD">
      <w:pPr>
        <w:pStyle w:val="Heading2"/>
      </w:pPr>
      <w:r>
        <w:t>Post your screenshots</w:t>
      </w:r>
    </w:p>
    <w:p w14:paraId="4BEF9D3F" w14:textId="77777777" w:rsidR="007A71CD" w:rsidRDefault="007A71CD" w:rsidP="007A71CD">
      <w:pPr>
        <w:pStyle w:val="ConfigWindow"/>
      </w:pPr>
      <w:r>
        <w:t>Close Configuration Window for S2</w:t>
      </w:r>
    </w:p>
    <w:p w14:paraId="42704C4F" w14:textId="77777777" w:rsidR="007A71CD" w:rsidRPr="000030FB" w:rsidRDefault="007A71CD" w:rsidP="007A71CD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</w:t>
      </w:r>
      <w:r w:rsidRPr="000030FB">
        <w:lastRenderedPageBreak/>
        <w:t>assessment items, and the score/item count. Own your photo by placing a watermark on your photo with your name and USC ID Number. Paste your screenshot below:</w:t>
      </w:r>
    </w:p>
    <w:p w14:paraId="7B2551D4" w14:textId="77777777" w:rsidR="007A71CD" w:rsidRPr="007A71CD" w:rsidRDefault="007A71CD" w:rsidP="004349E6">
      <w:pPr>
        <w:pStyle w:val="BodyTextL25"/>
        <w:spacing w:before="0"/>
        <w:rPr>
          <w:sz w:val="18"/>
          <w:szCs w:val="21"/>
        </w:rPr>
      </w:pPr>
    </w:p>
    <w:p w14:paraId="5F90C6BA" w14:textId="44F5CF36" w:rsidR="005B1C47" w:rsidRPr="007A71CD" w:rsidRDefault="003A4FCE" w:rsidP="005B1C47">
      <w:pPr>
        <w:pStyle w:val="ConfigWindow"/>
        <w:rPr>
          <w:sz w:val="4"/>
          <w:szCs w:val="22"/>
        </w:rPr>
      </w:pPr>
      <w:r w:rsidRPr="001779C2">
        <w:rPr>
          <w:noProof/>
          <w:sz w:val="4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B3385" wp14:editId="7F9419E3">
                <wp:simplePos x="0" y="0"/>
                <wp:positionH relativeFrom="column">
                  <wp:posOffset>476250</wp:posOffset>
                </wp:positionH>
                <wp:positionV relativeFrom="paragraph">
                  <wp:posOffset>2541270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59BF2" w14:textId="77777777" w:rsidR="003A4FCE" w:rsidRPr="001779C2" w:rsidRDefault="003A4FCE" w:rsidP="003A4FCE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310C5B12" w14:textId="77777777" w:rsidR="003A4FCE" w:rsidRPr="001779C2" w:rsidRDefault="003A4FCE" w:rsidP="003A4FCE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1B33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pt;margin-top:200.1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" filled="f" stroked="f">
                <v:textbox style="mso-fit-shape-to-text:t">
                  <w:txbxContent>
                    <w:p w14:paraId="2D159BF2" w14:textId="77777777" w:rsidR="003A4FCE" w:rsidRPr="001779C2" w:rsidRDefault="003A4FCE" w:rsidP="003A4FCE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310C5B12" w14:textId="77777777" w:rsidR="003A4FCE" w:rsidRPr="001779C2" w:rsidRDefault="003A4FCE" w:rsidP="003A4FCE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="005B1C47" w:rsidRPr="007A71CD">
        <w:rPr>
          <w:sz w:val="4"/>
          <w:szCs w:val="22"/>
        </w:rPr>
        <w:t>End of document</w:t>
      </w:r>
      <w:r w:rsidRPr="003A4FCE">
        <w:rPr>
          <w:sz w:val="4"/>
          <w:szCs w:val="22"/>
        </w:rPr>
        <w:drawing>
          <wp:inline distT="0" distB="0" distL="0" distR="0" wp14:anchorId="4692F453" wp14:editId="283707D9">
            <wp:extent cx="6400800" cy="531876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C47" w:rsidRPr="007A71CD" w:rsidSect="009C31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A1C8" w14:textId="77777777" w:rsidR="0059498D" w:rsidRDefault="0059498D" w:rsidP="00710659">
      <w:pPr>
        <w:spacing w:after="0" w:line="240" w:lineRule="auto"/>
      </w:pPr>
      <w:r>
        <w:separator/>
      </w:r>
    </w:p>
    <w:p w14:paraId="236B6B98" w14:textId="77777777" w:rsidR="0059498D" w:rsidRDefault="0059498D"/>
  </w:endnote>
  <w:endnote w:type="continuationSeparator" w:id="0">
    <w:p w14:paraId="32B29754" w14:textId="77777777" w:rsidR="0059498D" w:rsidRDefault="0059498D" w:rsidP="00710659">
      <w:pPr>
        <w:spacing w:after="0" w:line="240" w:lineRule="auto"/>
      </w:pPr>
      <w:r>
        <w:continuationSeparator/>
      </w:r>
    </w:p>
    <w:p w14:paraId="0864510E" w14:textId="77777777" w:rsidR="0059498D" w:rsidRDefault="00594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02ABC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10163" w14:textId="35FA6D6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D6694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67B06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9810" w14:textId="7662D75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D6694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67B06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372A" w14:textId="77777777" w:rsidR="0059498D" w:rsidRDefault="0059498D" w:rsidP="00710659">
      <w:pPr>
        <w:spacing w:after="0" w:line="240" w:lineRule="auto"/>
      </w:pPr>
      <w:r>
        <w:separator/>
      </w:r>
    </w:p>
    <w:p w14:paraId="4C2A3500" w14:textId="77777777" w:rsidR="0059498D" w:rsidRDefault="0059498D"/>
  </w:footnote>
  <w:footnote w:type="continuationSeparator" w:id="0">
    <w:p w14:paraId="5B045CBD" w14:textId="77777777" w:rsidR="0059498D" w:rsidRDefault="0059498D" w:rsidP="00710659">
      <w:pPr>
        <w:spacing w:after="0" w:line="240" w:lineRule="auto"/>
      </w:pPr>
      <w:r>
        <w:continuationSeparator/>
      </w:r>
    </w:p>
    <w:p w14:paraId="5166A071" w14:textId="77777777" w:rsidR="0059498D" w:rsidRDefault="00594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BC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1596EA8F77A4FA3943DA2DBC362D3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6CCE829" w14:textId="77777777" w:rsidR="00926CB2" w:rsidRDefault="00CD6694" w:rsidP="008402F2">
        <w:pPr>
          <w:pStyle w:val="PageHead"/>
        </w:pPr>
        <w:r>
          <w:t>Packet Tracer - Verify Directly Connected Networks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AC0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00EF4CD" wp14:editId="68D24F3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0289C6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39706255">
    <w:abstractNumId w:val="6"/>
  </w:num>
  <w:num w:numId="2" w16cid:durableId="1239945198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70401810">
    <w:abstractNumId w:val="2"/>
  </w:num>
  <w:num w:numId="4" w16cid:durableId="20647160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82153388">
    <w:abstractNumId w:val="4"/>
  </w:num>
  <w:num w:numId="6" w16cid:durableId="961956316">
    <w:abstractNumId w:val="0"/>
  </w:num>
  <w:num w:numId="7" w16cid:durableId="186991558">
    <w:abstractNumId w:val="1"/>
  </w:num>
  <w:num w:numId="8" w16cid:durableId="173738771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20814951">
    <w:abstractNumId w:val="4"/>
  </w:num>
  <w:num w:numId="10" w16cid:durableId="2010016772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</w:num>
  <w:num w:numId="11" w16cid:durableId="142884433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888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1D9"/>
    <w:rsid w:val="001704B7"/>
    <w:rsid w:val="001708A6"/>
    <w:rsid w:val="001710C0"/>
    <w:rsid w:val="00172AFB"/>
    <w:rsid w:val="0017349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17D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B06"/>
    <w:rsid w:val="00270FCC"/>
    <w:rsid w:val="002768DC"/>
    <w:rsid w:val="002825B1"/>
    <w:rsid w:val="00294C8F"/>
    <w:rsid w:val="002A0B2E"/>
    <w:rsid w:val="002A0DC1"/>
    <w:rsid w:val="002A6C56"/>
    <w:rsid w:val="002B2A18"/>
    <w:rsid w:val="002C04C4"/>
    <w:rsid w:val="002C090C"/>
    <w:rsid w:val="002C1243"/>
    <w:rsid w:val="002C1815"/>
    <w:rsid w:val="002C475E"/>
    <w:rsid w:val="002C6AD6"/>
    <w:rsid w:val="002D6C2A"/>
    <w:rsid w:val="002D7A86"/>
    <w:rsid w:val="002E475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A87"/>
    <w:rsid w:val="00390C38"/>
    <w:rsid w:val="00392748"/>
    <w:rsid w:val="00392C65"/>
    <w:rsid w:val="00392ED5"/>
    <w:rsid w:val="003A19DC"/>
    <w:rsid w:val="003A1B45"/>
    <w:rsid w:val="003A220C"/>
    <w:rsid w:val="003A23BF"/>
    <w:rsid w:val="003A4FCE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BD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0D43"/>
    <w:rsid w:val="00504ED4"/>
    <w:rsid w:val="00510639"/>
    <w:rsid w:val="00511791"/>
    <w:rsid w:val="005139BE"/>
    <w:rsid w:val="00513E53"/>
    <w:rsid w:val="00516142"/>
    <w:rsid w:val="0051681C"/>
    <w:rsid w:val="00520027"/>
    <w:rsid w:val="0052093C"/>
    <w:rsid w:val="00521B31"/>
    <w:rsid w:val="00522469"/>
    <w:rsid w:val="0052400A"/>
    <w:rsid w:val="0053604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849"/>
    <w:rsid w:val="00592329"/>
    <w:rsid w:val="00593386"/>
    <w:rsid w:val="0059498D"/>
    <w:rsid w:val="00596998"/>
    <w:rsid w:val="0059790F"/>
    <w:rsid w:val="005A6E62"/>
    <w:rsid w:val="005B1C47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915"/>
    <w:rsid w:val="00636C28"/>
    <w:rsid w:val="006428E5"/>
    <w:rsid w:val="00644958"/>
    <w:rsid w:val="006513FB"/>
    <w:rsid w:val="00656EEF"/>
    <w:rsid w:val="006576AF"/>
    <w:rsid w:val="00657C2A"/>
    <w:rsid w:val="006613B8"/>
    <w:rsid w:val="00671037"/>
    <w:rsid w:val="00672919"/>
    <w:rsid w:val="00677544"/>
    <w:rsid w:val="00681687"/>
    <w:rsid w:val="00686295"/>
    <w:rsid w:val="00686587"/>
    <w:rsid w:val="006904CF"/>
    <w:rsid w:val="00695EE2"/>
    <w:rsid w:val="0069660B"/>
    <w:rsid w:val="00697B53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CC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BB1"/>
    <w:rsid w:val="007A287C"/>
    <w:rsid w:val="007A3B2A"/>
    <w:rsid w:val="007A71CD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2D8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98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EC2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0BC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3788"/>
    <w:rsid w:val="00A96172"/>
    <w:rsid w:val="00A96D52"/>
    <w:rsid w:val="00A97972"/>
    <w:rsid w:val="00A97C5F"/>
    <w:rsid w:val="00AA05B6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D76B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894"/>
    <w:rsid w:val="00BD6D76"/>
    <w:rsid w:val="00BE0619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3B4B"/>
    <w:rsid w:val="00CD40B1"/>
    <w:rsid w:val="00CD51E0"/>
    <w:rsid w:val="00CD6694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EC"/>
    <w:rsid w:val="00D2758C"/>
    <w:rsid w:val="00D275CA"/>
    <w:rsid w:val="00D2789B"/>
    <w:rsid w:val="00D345AB"/>
    <w:rsid w:val="00D405B1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3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3316"/>
    <w:rsid w:val="00ED4301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A76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4E33"/>
    <w:rsid w:val="00F75533"/>
    <w:rsid w:val="00F8036D"/>
    <w:rsid w:val="00F809DC"/>
    <w:rsid w:val="00F84F6E"/>
    <w:rsid w:val="00F86EB0"/>
    <w:rsid w:val="00FA154B"/>
    <w:rsid w:val="00FA3811"/>
    <w:rsid w:val="00FA3B9F"/>
    <w:rsid w:val="00FA3F06"/>
    <w:rsid w:val="00FA4A26"/>
    <w:rsid w:val="00FA679D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4C1CC"/>
  <w15:docId w15:val="{1E5DC661-55FF-4F52-8A47-E222EBA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A1BB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A1BB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06A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A1BB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A1BB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23B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A23B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2517D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06A7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CD3B4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96EA8F77A4FA3943DA2DBC362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9B75-4029-46B9-9B27-455BA2A08444}"/>
      </w:docPartPr>
      <w:docPartBody>
        <w:p w:rsidR="006C541E" w:rsidRDefault="00654389">
          <w:pPr>
            <w:pStyle w:val="A1596EA8F77A4FA3943DA2DBC362D30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9"/>
    <w:rsid w:val="000135AA"/>
    <w:rsid w:val="00160939"/>
    <w:rsid w:val="0019172D"/>
    <w:rsid w:val="001D0A35"/>
    <w:rsid w:val="00290EF5"/>
    <w:rsid w:val="00385904"/>
    <w:rsid w:val="003C59AA"/>
    <w:rsid w:val="00443800"/>
    <w:rsid w:val="004C77B7"/>
    <w:rsid w:val="00654389"/>
    <w:rsid w:val="006C541E"/>
    <w:rsid w:val="008D13CA"/>
    <w:rsid w:val="00B933D0"/>
    <w:rsid w:val="00F7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596EA8F77A4FA3943DA2DBC362D30B">
    <w:name w:val="A1596EA8F77A4FA3943DA2DBC362D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3EF96-A8FD-469E-88B6-83B3F0ED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41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Directly Connected Networks</vt:lpstr>
    </vt:vector>
  </TitlesOfParts>
  <Company>Cisco Systems, Inc.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Directly Connected Networks</dc:title>
  <dc:creator>SP</dc:creator>
  <dc:description>2013</dc:description>
  <cp:lastModifiedBy>Danica Marie Dumalagan</cp:lastModifiedBy>
  <cp:revision>9</cp:revision>
  <cp:lastPrinted>2023-02-04T13:23:00Z</cp:lastPrinted>
  <dcterms:created xsi:type="dcterms:W3CDTF">2021-02-04T06:09:00Z</dcterms:created>
  <dcterms:modified xsi:type="dcterms:W3CDTF">2023-02-04T13:51:00Z</dcterms:modified>
</cp:coreProperties>
</file>