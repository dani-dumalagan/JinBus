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0DE1" w14:textId="0BBD004C" w:rsidR="004D36D7" w:rsidRPr="003B18CA" w:rsidRDefault="00000000" w:rsidP="00B47940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A1476" w:rsidRPr="003B18CA">
            <w:rPr>
              <w:sz w:val="28"/>
              <w:szCs w:val="52"/>
            </w:rPr>
            <w:t>Packet Tracer - Configure Layer 3 Switching and Inter-VLAN Routing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3B18CA" w:rsidRPr="00F42F47" w14:paraId="4A7C39EB" w14:textId="77777777" w:rsidTr="00384245">
        <w:tc>
          <w:tcPr>
            <w:tcW w:w="805" w:type="dxa"/>
          </w:tcPr>
          <w:p w14:paraId="4D1CEA9B" w14:textId="77777777" w:rsidR="003B18CA" w:rsidRPr="00F42F47" w:rsidRDefault="003B18C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696107FC" w14:textId="4C043BCF" w:rsidR="003B18CA" w:rsidRPr="00F42F47" w:rsidRDefault="00C0461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3B18CA" w:rsidRPr="00F42F47" w14:paraId="3B81ACFB" w14:textId="77777777" w:rsidTr="00384245">
        <w:tc>
          <w:tcPr>
            <w:tcW w:w="805" w:type="dxa"/>
          </w:tcPr>
          <w:p w14:paraId="1AC6D161" w14:textId="77777777" w:rsidR="003B18CA" w:rsidRPr="00F42F47" w:rsidRDefault="003B18C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585B2405" w14:textId="4C413E53" w:rsidR="003B18CA" w:rsidRPr="00F42F47" w:rsidRDefault="00C0461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March 2, 2023</w:t>
            </w:r>
          </w:p>
        </w:tc>
      </w:tr>
    </w:tbl>
    <w:p w14:paraId="672EE7A5" w14:textId="45844738" w:rsidR="008A1476" w:rsidRPr="003B18CA" w:rsidRDefault="008A1476" w:rsidP="00BD3E3C">
      <w:pPr>
        <w:pStyle w:val="Heading1"/>
        <w:rPr>
          <w:sz w:val="24"/>
          <w:szCs w:val="24"/>
        </w:rPr>
      </w:pPr>
      <w:r w:rsidRPr="003B18CA">
        <w:rPr>
          <w:sz w:val="24"/>
          <w:szCs w:val="24"/>
        </w:rPr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A1476" w:rsidRPr="003B18CA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3B18CA" w:rsidRDefault="008A1476" w:rsidP="008A1476">
            <w:pPr>
              <w:pStyle w:val="TableHeading"/>
              <w:rPr>
                <w:sz w:val="18"/>
                <w:szCs w:val="21"/>
              </w:rPr>
            </w:pPr>
            <w:r w:rsidRPr="003B18CA">
              <w:rPr>
                <w:sz w:val="18"/>
                <w:szCs w:val="21"/>
              </w:rPr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Pr="003B18CA" w:rsidRDefault="008A1476" w:rsidP="008A1476">
            <w:pPr>
              <w:pStyle w:val="TableHeading"/>
              <w:rPr>
                <w:sz w:val="18"/>
                <w:szCs w:val="21"/>
              </w:rPr>
            </w:pPr>
            <w:r w:rsidRPr="003B18CA">
              <w:rPr>
                <w:sz w:val="18"/>
                <w:szCs w:val="21"/>
              </w:rPr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3B18CA" w:rsidRDefault="008A1476" w:rsidP="008A1476">
            <w:pPr>
              <w:pStyle w:val="TableHeading"/>
              <w:rPr>
                <w:sz w:val="18"/>
                <w:szCs w:val="21"/>
              </w:rPr>
            </w:pPr>
            <w:r w:rsidRPr="003B18CA">
              <w:rPr>
                <w:sz w:val="18"/>
                <w:szCs w:val="21"/>
              </w:rPr>
              <w:t>IP Address / Prefix</w:t>
            </w:r>
          </w:p>
        </w:tc>
      </w:tr>
      <w:tr w:rsidR="008A1476" w:rsidRPr="003B18CA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1A45691B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192.168.10.254 /24</w:t>
            </w:r>
          </w:p>
        </w:tc>
      </w:tr>
      <w:tr w:rsidR="008A1476" w:rsidRPr="003B18CA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2001:db</w:t>
            </w:r>
            <w:proofErr w:type="gramStart"/>
            <w:r w:rsidRPr="003B18CA">
              <w:rPr>
                <w:sz w:val="18"/>
                <w:szCs w:val="18"/>
              </w:rPr>
              <w:t>8:acad</w:t>
            </w:r>
            <w:proofErr w:type="gramEnd"/>
            <w:r w:rsidRPr="003B18CA">
              <w:rPr>
                <w:sz w:val="18"/>
                <w:szCs w:val="18"/>
              </w:rPr>
              <w:t>:10::1/64</w:t>
            </w:r>
          </w:p>
        </w:tc>
      </w:tr>
      <w:tr w:rsidR="008A1476" w:rsidRPr="003B18CA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5589F3C1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192.168.20.254 /24</w:t>
            </w:r>
          </w:p>
        </w:tc>
      </w:tr>
      <w:tr w:rsidR="008A1476" w:rsidRPr="003B18CA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2001:db</w:t>
            </w:r>
            <w:proofErr w:type="gramStart"/>
            <w:r w:rsidRPr="003B18CA">
              <w:rPr>
                <w:sz w:val="18"/>
                <w:szCs w:val="18"/>
              </w:rPr>
              <w:t>8:acad</w:t>
            </w:r>
            <w:proofErr w:type="gramEnd"/>
            <w:r w:rsidRPr="003B18CA">
              <w:rPr>
                <w:sz w:val="18"/>
                <w:szCs w:val="18"/>
              </w:rPr>
              <w:t>:20::1/64</w:t>
            </w:r>
          </w:p>
        </w:tc>
      </w:tr>
      <w:tr w:rsidR="008A1476" w:rsidRPr="003B18CA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192.168.30.254/24</w:t>
            </w:r>
          </w:p>
        </w:tc>
      </w:tr>
      <w:tr w:rsidR="008A1476" w:rsidRPr="003B18CA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2001:db</w:t>
            </w:r>
            <w:proofErr w:type="gramStart"/>
            <w:r w:rsidRPr="003B18CA">
              <w:rPr>
                <w:sz w:val="18"/>
                <w:szCs w:val="18"/>
              </w:rPr>
              <w:t>8:acad</w:t>
            </w:r>
            <w:proofErr w:type="gramEnd"/>
            <w:r w:rsidRPr="003B18CA">
              <w:rPr>
                <w:sz w:val="18"/>
                <w:szCs w:val="18"/>
              </w:rPr>
              <w:t>:30::1/64</w:t>
            </w:r>
          </w:p>
        </w:tc>
      </w:tr>
      <w:tr w:rsidR="008A1476" w:rsidRPr="003B18CA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1E17C5DC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192.168.99.254/24</w:t>
            </w:r>
          </w:p>
        </w:tc>
      </w:tr>
      <w:tr w:rsidR="008A1476" w:rsidRPr="003B18CA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69F2DE21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209.165.200.225</w:t>
            </w:r>
          </w:p>
        </w:tc>
      </w:tr>
      <w:tr w:rsidR="008A1476" w:rsidRPr="003B18CA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0E04897A" w:rsidR="008A1476" w:rsidRPr="003B18CA" w:rsidRDefault="008A1476" w:rsidP="00146A8F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2001:db</w:t>
            </w:r>
            <w:proofErr w:type="gramStart"/>
            <w:r w:rsidRPr="003B18CA">
              <w:rPr>
                <w:sz w:val="18"/>
                <w:szCs w:val="18"/>
              </w:rPr>
              <w:t>8:acad</w:t>
            </w:r>
            <w:proofErr w:type="gramEnd"/>
            <w:r w:rsidRPr="003B18CA">
              <w:rPr>
                <w:sz w:val="18"/>
                <w:szCs w:val="18"/>
              </w:rPr>
              <w:t>:a::1/64</w:t>
            </w:r>
          </w:p>
        </w:tc>
      </w:tr>
      <w:tr w:rsidR="008A1476" w:rsidRPr="003B18CA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192.168.10.1</w:t>
            </w:r>
          </w:p>
        </w:tc>
      </w:tr>
      <w:tr w:rsidR="008A1476" w:rsidRPr="003B18CA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192.168.20.1</w:t>
            </w:r>
          </w:p>
        </w:tc>
      </w:tr>
      <w:tr w:rsidR="008A1476" w:rsidRPr="003B18CA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192.168.30.1</w:t>
            </w:r>
          </w:p>
        </w:tc>
      </w:tr>
      <w:tr w:rsidR="008A1476" w:rsidRPr="003B18CA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1C376324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192.168.10.2/24</w:t>
            </w:r>
          </w:p>
        </w:tc>
      </w:tr>
      <w:tr w:rsidR="008A1476" w:rsidRPr="003B18CA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2001:db</w:t>
            </w:r>
            <w:proofErr w:type="gramStart"/>
            <w:r w:rsidRPr="003B18CA">
              <w:rPr>
                <w:sz w:val="18"/>
                <w:szCs w:val="18"/>
              </w:rPr>
              <w:t>8:acad</w:t>
            </w:r>
            <w:proofErr w:type="gramEnd"/>
            <w:r w:rsidRPr="003B18CA">
              <w:rPr>
                <w:sz w:val="18"/>
                <w:szCs w:val="18"/>
              </w:rPr>
              <w:t>:10::2/64</w:t>
            </w:r>
          </w:p>
        </w:tc>
      </w:tr>
      <w:tr w:rsidR="008A1476" w:rsidRPr="003B18CA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192.168.20.2/24</w:t>
            </w:r>
          </w:p>
        </w:tc>
      </w:tr>
      <w:tr w:rsidR="008A1476" w:rsidRPr="003B18CA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2001:db</w:t>
            </w:r>
            <w:proofErr w:type="gramStart"/>
            <w:r w:rsidRPr="003B18CA">
              <w:rPr>
                <w:sz w:val="18"/>
                <w:szCs w:val="18"/>
              </w:rPr>
              <w:t>8:acad</w:t>
            </w:r>
            <w:proofErr w:type="gramEnd"/>
            <w:r w:rsidRPr="003B18CA">
              <w:rPr>
                <w:sz w:val="18"/>
                <w:szCs w:val="18"/>
              </w:rPr>
              <w:t>:20::2/64</w:t>
            </w:r>
          </w:p>
        </w:tc>
      </w:tr>
      <w:tr w:rsidR="008A1476" w:rsidRPr="003B18CA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17060305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192.168.30.2</w:t>
            </w:r>
          </w:p>
        </w:tc>
      </w:tr>
      <w:tr w:rsidR="008A1476" w:rsidRPr="003B18CA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1F50D9C" w:rsidR="008A1476" w:rsidRPr="003B18CA" w:rsidRDefault="008A1476" w:rsidP="008A1476">
            <w:pPr>
              <w:pStyle w:val="ConfigWindow"/>
              <w:rPr>
                <w:sz w:val="4"/>
                <w:szCs w:val="22"/>
              </w:rPr>
            </w:pPr>
            <w:r w:rsidRPr="003B18CA">
              <w:rPr>
                <w:sz w:val="4"/>
                <w:szCs w:val="22"/>
              </w:rPr>
              <w:t>NIC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2001:db</w:t>
            </w:r>
            <w:proofErr w:type="gramStart"/>
            <w:r w:rsidRPr="003B18CA">
              <w:rPr>
                <w:sz w:val="18"/>
                <w:szCs w:val="18"/>
              </w:rPr>
              <w:t>8:acad</w:t>
            </w:r>
            <w:proofErr w:type="gramEnd"/>
            <w:r w:rsidRPr="003B18CA">
              <w:rPr>
                <w:sz w:val="18"/>
                <w:szCs w:val="18"/>
              </w:rPr>
              <w:t>:10::2/64</w:t>
            </w:r>
          </w:p>
        </w:tc>
      </w:tr>
      <w:tr w:rsidR="008A1476" w:rsidRPr="003B18CA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S1</w:t>
            </w:r>
          </w:p>
        </w:tc>
        <w:tc>
          <w:tcPr>
            <w:tcW w:w="3375" w:type="dxa"/>
            <w:vAlign w:val="bottom"/>
          </w:tcPr>
          <w:p w14:paraId="2081DA56" w14:textId="7C1F81FA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192.168.99.1</w:t>
            </w:r>
          </w:p>
        </w:tc>
      </w:tr>
      <w:tr w:rsidR="008A1476" w:rsidRPr="003B18CA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S2</w:t>
            </w:r>
          </w:p>
        </w:tc>
        <w:tc>
          <w:tcPr>
            <w:tcW w:w="3375" w:type="dxa"/>
            <w:vAlign w:val="bottom"/>
          </w:tcPr>
          <w:p w14:paraId="286D24D6" w14:textId="052429BD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192.168.99.2</w:t>
            </w:r>
          </w:p>
        </w:tc>
      </w:tr>
      <w:tr w:rsidR="008A1476" w:rsidRPr="003B18CA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S3</w:t>
            </w:r>
          </w:p>
        </w:tc>
        <w:tc>
          <w:tcPr>
            <w:tcW w:w="3375" w:type="dxa"/>
            <w:vAlign w:val="bottom"/>
          </w:tcPr>
          <w:p w14:paraId="3AC984DD" w14:textId="1EAD5419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192.168.99.3</w:t>
            </w:r>
          </w:p>
        </w:tc>
      </w:tr>
    </w:tbl>
    <w:p w14:paraId="0C8D7AB2" w14:textId="77777777" w:rsidR="008A1476" w:rsidRPr="003B18CA" w:rsidRDefault="008A1476" w:rsidP="00BD3E3C">
      <w:pPr>
        <w:pStyle w:val="Heading1"/>
        <w:rPr>
          <w:sz w:val="24"/>
          <w:szCs w:val="24"/>
        </w:rPr>
      </w:pPr>
      <w:r w:rsidRPr="003B18CA">
        <w:rPr>
          <w:sz w:val="24"/>
          <w:szCs w:val="24"/>
        </w:rPr>
        <w:t>Objectives</w:t>
      </w:r>
    </w:p>
    <w:p w14:paraId="2AA8B49D" w14:textId="77777777" w:rsidR="008A1476" w:rsidRPr="003B18CA" w:rsidRDefault="008A1476" w:rsidP="008A1476">
      <w:pPr>
        <w:pStyle w:val="BodyTextL25Bold"/>
        <w:rPr>
          <w:sz w:val="18"/>
          <w:szCs w:val="21"/>
        </w:rPr>
      </w:pPr>
      <w:r w:rsidRPr="003B18CA">
        <w:rPr>
          <w:sz w:val="18"/>
          <w:szCs w:val="21"/>
        </w:rPr>
        <w:t>Part 1: Configure Layer 3 Switching</w:t>
      </w:r>
    </w:p>
    <w:p w14:paraId="2525BC7C" w14:textId="77777777" w:rsidR="008A1476" w:rsidRPr="003B18CA" w:rsidRDefault="008A1476" w:rsidP="008A1476">
      <w:pPr>
        <w:pStyle w:val="BodyTextL25Bold"/>
        <w:rPr>
          <w:sz w:val="18"/>
          <w:szCs w:val="21"/>
        </w:rPr>
      </w:pPr>
      <w:r w:rsidRPr="003B18CA">
        <w:rPr>
          <w:sz w:val="18"/>
          <w:szCs w:val="21"/>
        </w:rPr>
        <w:t>Part 2: Configure Inter-VLAN Routing</w:t>
      </w:r>
    </w:p>
    <w:p w14:paraId="33BCA588" w14:textId="49D076E7" w:rsidR="008A1476" w:rsidRPr="003B18CA" w:rsidRDefault="008A1476" w:rsidP="008A1476">
      <w:pPr>
        <w:pStyle w:val="BodyTextL25Bold"/>
        <w:rPr>
          <w:sz w:val="18"/>
          <w:szCs w:val="21"/>
        </w:rPr>
      </w:pPr>
      <w:r w:rsidRPr="003B18CA">
        <w:rPr>
          <w:sz w:val="18"/>
          <w:szCs w:val="21"/>
        </w:rPr>
        <w:t>Part 3: Configure IPv6 Inter-VLAN Routing</w:t>
      </w:r>
    </w:p>
    <w:p w14:paraId="67272CFE" w14:textId="41BA1C0D" w:rsidR="008A1476" w:rsidRPr="003B18CA" w:rsidRDefault="008A1476" w:rsidP="00BD3E3C">
      <w:pPr>
        <w:pStyle w:val="Heading1"/>
        <w:rPr>
          <w:sz w:val="24"/>
          <w:szCs w:val="24"/>
        </w:rPr>
      </w:pPr>
      <w:r w:rsidRPr="003B18CA">
        <w:rPr>
          <w:sz w:val="24"/>
          <w:szCs w:val="24"/>
        </w:rPr>
        <w:lastRenderedPageBreak/>
        <w:t>Background / Scenario</w:t>
      </w:r>
    </w:p>
    <w:p w14:paraId="64F5FD43" w14:textId="77777777" w:rsidR="008A1476" w:rsidRPr="003B18CA" w:rsidRDefault="008A1476" w:rsidP="008A1476">
      <w:pPr>
        <w:pStyle w:val="BodyTextL25"/>
        <w:rPr>
          <w:rFonts w:eastAsia="Arial"/>
          <w:b/>
          <w:sz w:val="18"/>
          <w:szCs w:val="21"/>
        </w:rPr>
      </w:pPr>
      <w:r w:rsidRPr="003B18CA">
        <w:rPr>
          <w:sz w:val="18"/>
          <w:szCs w:val="21"/>
        </w:rPr>
        <w:t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Pr="003B18CA" w:rsidRDefault="008A1476" w:rsidP="00BD3E3C">
      <w:pPr>
        <w:pStyle w:val="Heading1"/>
        <w:rPr>
          <w:sz w:val="24"/>
          <w:szCs w:val="24"/>
        </w:rPr>
      </w:pPr>
      <w:r w:rsidRPr="003B18CA">
        <w:rPr>
          <w:sz w:val="24"/>
          <w:szCs w:val="24"/>
        </w:rPr>
        <w:t>Instructions</w:t>
      </w:r>
    </w:p>
    <w:p w14:paraId="016A72DD" w14:textId="77777777" w:rsidR="008A1476" w:rsidRPr="003B18CA" w:rsidRDefault="008A1476" w:rsidP="008A1476">
      <w:pPr>
        <w:pStyle w:val="Heading2"/>
        <w:rPr>
          <w:sz w:val="24"/>
          <w:szCs w:val="24"/>
        </w:rPr>
      </w:pPr>
      <w:r w:rsidRPr="003B18CA">
        <w:rPr>
          <w:sz w:val="24"/>
          <w:szCs w:val="24"/>
        </w:rPr>
        <w:t>Configure Layer 3 Switching</w:t>
      </w:r>
    </w:p>
    <w:p w14:paraId="6BC530D2" w14:textId="77777777" w:rsidR="008A1476" w:rsidRPr="003B18CA" w:rsidRDefault="008A1476" w:rsidP="008A1476">
      <w:pPr>
        <w:pStyle w:val="BodyTextL25"/>
        <w:rPr>
          <w:sz w:val="18"/>
          <w:szCs w:val="21"/>
        </w:rPr>
      </w:pPr>
      <w:r w:rsidRPr="003B18CA">
        <w:rPr>
          <w:sz w:val="18"/>
          <w:szCs w:val="21"/>
        </w:rPr>
        <w:t xml:space="preserve">In Part 1, you will configure the </w:t>
      </w:r>
      <w:proofErr w:type="spellStart"/>
      <w:r w:rsidRPr="003B18CA">
        <w:rPr>
          <w:sz w:val="18"/>
          <w:szCs w:val="21"/>
        </w:rPr>
        <w:t>GigabitEthernet</w:t>
      </w:r>
      <w:proofErr w:type="spellEnd"/>
      <w:r w:rsidRPr="003B18CA">
        <w:rPr>
          <w:sz w:val="18"/>
          <w:szCs w:val="21"/>
        </w:rPr>
        <w:t xml:space="preserve"> 0/2 port on switch MLS as a routed port and verify that you can ping another Layer 3 address.</w:t>
      </w:r>
    </w:p>
    <w:p w14:paraId="06EECC66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On MLS, configure G0/2 as a routed port and assign an IP address according to the Addressing Table.</w:t>
      </w:r>
    </w:p>
    <w:p w14:paraId="1224177C" w14:textId="77777777" w:rsidR="008A1476" w:rsidRPr="003B18CA" w:rsidRDefault="008A1476" w:rsidP="008A1476">
      <w:pPr>
        <w:pStyle w:val="ConfigWindow"/>
        <w:rPr>
          <w:sz w:val="4"/>
          <w:szCs w:val="22"/>
        </w:rPr>
      </w:pPr>
      <w:r w:rsidRPr="003B18CA">
        <w:rPr>
          <w:sz w:val="4"/>
          <w:szCs w:val="22"/>
        </w:rPr>
        <w:t>Open configuration window</w:t>
      </w:r>
    </w:p>
    <w:p w14:paraId="0DA5ACE4" w14:textId="77777777" w:rsidR="008A1476" w:rsidRPr="003B18CA" w:rsidRDefault="008A1476" w:rsidP="008A1476">
      <w:pPr>
        <w:pStyle w:val="CMD"/>
        <w:spacing w:before="0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config)# </w:t>
      </w:r>
      <w:r w:rsidRPr="003B18CA">
        <w:rPr>
          <w:b/>
          <w:sz w:val="18"/>
          <w:szCs w:val="21"/>
        </w:rPr>
        <w:t>interface g0/2</w:t>
      </w:r>
    </w:p>
    <w:p w14:paraId="27E66D30" w14:textId="77777777" w:rsidR="008A1476" w:rsidRPr="003B18CA" w:rsidRDefault="008A1476" w:rsidP="008A1476">
      <w:pPr>
        <w:pStyle w:val="CMD"/>
        <w:rPr>
          <w:b/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config-if)# </w:t>
      </w:r>
      <w:r w:rsidRPr="003B18CA">
        <w:rPr>
          <w:b/>
          <w:sz w:val="18"/>
          <w:szCs w:val="21"/>
        </w:rPr>
        <w:t>no switchport</w:t>
      </w:r>
    </w:p>
    <w:p w14:paraId="4DF7936B" w14:textId="77777777" w:rsidR="008A1476" w:rsidRPr="003B18CA" w:rsidRDefault="008A1476" w:rsidP="008A1476">
      <w:pPr>
        <w:pStyle w:val="CMD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config-if)# </w:t>
      </w:r>
      <w:proofErr w:type="spellStart"/>
      <w:r w:rsidRPr="003B18CA">
        <w:rPr>
          <w:b/>
          <w:sz w:val="18"/>
          <w:szCs w:val="21"/>
        </w:rPr>
        <w:t>ip</w:t>
      </w:r>
      <w:proofErr w:type="spellEnd"/>
      <w:r w:rsidRPr="003B18CA">
        <w:rPr>
          <w:b/>
          <w:sz w:val="18"/>
          <w:szCs w:val="21"/>
        </w:rPr>
        <w:t xml:space="preserve"> address 209.165.200.225 255.255.255.252</w:t>
      </w:r>
    </w:p>
    <w:p w14:paraId="2DDF4691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Verify connectivity to </w:t>
      </w:r>
      <w:r w:rsidRPr="003B18CA">
        <w:rPr>
          <w:b/>
          <w:sz w:val="18"/>
          <w:szCs w:val="21"/>
        </w:rPr>
        <w:t>Cloud</w:t>
      </w:r>
      <w:r w:rsidRPr="003B18CA">
        <w:rPr>
          <w:sz w:val="18"/>
          <w:szCs w:val="21"/>
        </w:rPr>
        <w:t xml:space="preserve"> by pinging 209.165.200.226.</w:t>
      </w:r>
    </w:p>
    <w:p w14:paraId="69A2E238" w14:textId="77777777" w:rsidR="008A1476" w:rsidRPr="003B18CA" w:rsidRDefault="008A1476" w:rsidP="008A1476">
      <w:pPr>
        <w:pStyle w:val="CMD"/>
        <w:rPr>
          <w:sz w:val="18"/>
          <w:szCs w:val="21"/>
        </w:rPr>
      </w:pPr>
      <w:r w:rsidRPr="003B18CA">
        <w:rPr>
          <w:sz w:val="18"/>
          <w:szCs w:val="21"/>
        </w:rPr>
        <w:t xml:space="preserve">MLS# </w:t>
      </w:r>
      <w:r w:rsidRPr="003B18CA">
        <w:rPr>
          <w:b/>
          <w:sz w:val="18"/>
          <w:szCs w:val="21"/>
        </w:rPr>
        <w:t>ping 209.165.200.226</w:t>
      </w:r>
    </w:p>
    <w:p w14:paraId="28CD6B5E" w14:textId="77777777" w:rsidR="008A1476" w:rsidRPr="003B18CA" w:rsidRDefault="008A1476" w:rsidP="008A1476">
      <w:pPr>
        <w:pStyle w:val="CMD"/>
        <w:rPr>
          <w:sz w:val="18"/>
          <w:szCs w:val="21"/>
        </w:rPr>
      </w:pPr>
    </w:p>
    <w:p w14:paraId="6B9CB3A3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Type escape sequence to abort.</w:t>
      </w:r>
    </w:p>
    <w:p w14:paraId="75A460C8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Sending 5, 100-byte ICMP </w:t>
      </w:r>
      <w:proofErr w:type="spellStart"/>
      <w:r w:rsidRPr="003B18CA">
        <w:rPr>
          <w:sz w:val="16"/>
          <w:szCs w:val="21"/>
        </w:rPr>
        <w:t>Echos</w:t>
      </w:r>
      <w:proofErr w:type="spellEnd"/>
      <w:r w:rsidRPr="003B18CA">
        <w:rPr>
          <w:sz w:val="16"/>
          <w:szCs w:val="21"/>
        </w:rPr>
        <w:t xml:space="preserve"> to 209.165.200.226, timeout is 2 seconds:</w:t>
      </w:r>
    </w:p>
    <w:p w14:paraId="3E21E080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!!!!!</w:t>
      </w:r>
    </w:p>
    <w:p w14:paraId="34AE747A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Success rate is 100 percent (5/5), round-trip min/avg/max = 0/0/0 </w:t>
      </w:r>
      <w:proofErr w:type="spellStart"/>
      <w:r w:rsidRPr="003B18CA">
        <w:rPr>
          <w:sz w:val="16"/>
          <w:szCs w:val="21"/>
        </w:rPr>
        <w:t>ms</w:t>
      </w:r>
      <w:proofErr w:type="spellEnd"/>
    </w:p>
    <w:p w14:paraId="23B74E54" w14:textId="77777777" w:rsidR="008A1476" w:rsidRPr="003B18CA" w:rsidRDefault="008A1476" w:rsidP="008A1476">
      <w:pPr>
        <w:pStyle w:val="ConfigWindow"/>
        <w:rPr>
          <w:sz w:val="4"/>
          <w:szCs w:val="22"/>
        </w:rPr>
      </w:pPr>
      <w:r w:rsidRPr="003B18CA">
        <w:rPr>
          <w:sz w:val="4"/>
          <w:szCs w:val="22"/>
        </w:rPr>
        <w:t>Close configuration window</w:t>
      </w:r>
    </w:p>
    <w:p w14:paraId="4A44B678" w14:textId="77777777" w:rsidR="008A1476" w:rsidRPr="003B18CA" w:rsidRDefault="008A1476" w:rsidP="008A1476">
      <w:pPr>
        <w:pStyle w:val="Heading2"/>
        <w:rPr>
          <w:sz w:val="24"/>
          <w:szCs w:val="24"/>
        </w:rPr>
      </w:pPr>
      <w:r w:rsidRPr="003B18CA">
        <w:rPr>
          <w:sz w:val="24"/>
          <w:szCs w:val="24"/>
        </w:rPr>
        <w:t>Configure Inter-VLAN Routing</w:t>
      </w:r>
    </w:p>
    <w:p w14:paraId="4918FE26" w14:textId="77777777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t>Add VLANs.</w:t>
      </w:r>
    </w:p>
    <w:p w14:paraId="5EDAC880" w14:textId="77777777" w:rsidR="00FA7C3C" w:rsidRPr="003B18CA" w:rsidRDefault="00FA7C3C" w:rsidP="0087164B">
      <w:pPr>
        <w:pStyle w:val="ConfigWindow"/>
        <w:rPr>
          <w:sz w:val="4"/>
          <w:szCs w:val="22"/>
        </w:rPr>
      </w:pPr>
      <w:r w:rsidRPr="003B18CA">
        <w:rPr>
          <w:sz w:val="4"/>
          <w:szCs w:val="22"/>
        </w:rPr>
        <w:t>Open configuration window</w:t>
      </w:r>
    </w:p>
    <w:p w14:paraId="0A4AC865" w14:textId="77777777" w:rsidR="008A1476" w:rsidRPr="003B18CA" w:rsidRDefault="008A1476" w:rsidP="00657AD6">
      <w:pPr>
        <w:pStyle w:val="BodyTextL25"/>
        <w:spacing w:before="0"/>
        <w:rPr>
          <w:sz w:val="18"/>
          <w:szCs w:val="21"/>
        </w:rPr>
      </w:pPr>
      <w:r w:rsidRPr="003B18CA">
        <w:rPr>
          <w:sz w:val="18"/>
          <w:szCs w:val="21"/>
        </w:rPr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A1476" w:rsidRPr="003B18CA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Pr="003B18CA" w:rsidRDefault="008A1476" w:rsidP="008A1476">
            <w:pPr>
              <w:pStyle w:val="TableHeading"/>
              <w:rPr>
                <w:sz w:val="18"/>
                <w:szCs w:val="21"/>
              </w:rPr>
            </w:pPr>
            <w:r w:rsidRPr="003B18CA">
              <w:rPr>
                <w:sz w:val="18"/>
                <w:szCs w:val="21"/>
              </w:rPr>
              <w:t>VLAN Number</w:t>
            </w:r>
          </w:p>
        </w:tc>
        <w:tc>
          <w:tcPr>
            <w:tcW w:w="4785" w:type="dxa"/>
          </w:tcPr>
          <w:p w14:paraId="18DD0317" w14:textId="77777777" w:rsidR="008A1476" w:rsidRPr="003B18CA" w:rsidRDefault="008A1476" w:rsidP="008A1476">
            <w:pPr>
              <w:pStyle w:val="TableHeading"/>
              <w:rPr>
                <w:sz w:val="18"/>
                <w:szCs w:val="21"/>
              </w:rPr>
            </w:pPr>
            <w:r w:rsidRPr="003B18CA">
              <w:rPr>
                <w:sz w:val="18"/>
                <w:szCs w:val="21"/>
              </w:rPr>
              <w:t>VLAN Name</w:t>
            </w:r>
          </w:p>
        </w:tc>
      </w:tr>
      <w:tr w:rsidR="008A1476" w:rsidRPr="003B18CA" w14:paraId="293B4279" w14:textId="77777777" w:rsidTr="00C858B1">
        <w:tc>
          <w:tcPr>
            <w:tcW w:w="4947" w:type="dxa"/>
          </w:tcPr>
          <w:p w14:paraId="425513EA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10</w:t>
            </w:r>
          </w:p>
        </w:tc>
        <w:tc>
          <w:tcPr>
            <w:tcW w:w="4785" w:type="dxa"/>
          </w:tcPr>
          <w:p w14:paraId="54E9D272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Staff</w:t>
            </w:r>
          </w:p>
        </w:tc>
      </w:tr>
      <w:tr w:rsidR="008A1476" w:rsidRPr="003B18CA" w14:paraId="3B4DAAD0" w14:textId="77777777" w:rsidTr="00C858B1">
        <w:tc>
          <w:tcPr>
            <w:tcW w:w="4947" w:type="dxa"/>
          </w:tcPr>
          <w:p w14:paraId="6171D460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20</w:t>
            </w:r>
          </w:p>
        </w:tc>
        <w:tc>
          <w:tcPr>
            <w:tcW w:w="4785" w:type="dxa"/>
          </w:tcPr>
          <w:p w14:paraId="66ED5E75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Student</w:t>
            </w:r>
          </w:p>
        </w:tc>
      </w:tr>
      <w:tr w:rsidR="008A1476" w:rsidRPr="003B18CA" w14:paraId="7EDDC297" w14:textId="77777777" w:rsidTr="00C858B1">
        <w:tc>
          <w:tcPr>
            <w:tcW w:w="4947" w:type="dxa"/>
          </w:tcPr>
          <w:p w14:paraId="2D9EAE27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30</w:t>
            </w:r>
          </w:p>
        </w:tc>
        <w:tc>
          <w:tcPr>
            <w:tcW w:w="4785" w:type="dxa"/>
          </w:tcPr>
          <w:p w14:paraId="3B8BD7AC" w14:textId="77777777" w:rsidR="008A1476" w:rsidRPr="003B18CA" w:rsidRDefault="008A1476" w:rsidP="008A1476">
            <w:pPr>
              <w:pStyle w:val="TableText"/>
              <w:rPr>
                <w:sz w:val="18"/>
                <w:szCs w:val="18"/>
              </w:rPr>
            </w:pPr>
            <w:r w:rsidRPr="003B18CA">
              <w:rPr>
                <w:sz w:val="18"/>
                <w:szCs w:val="18"/>
              </w:rPr>
              <w:t>Faculty</w:t>
            </w:r>
          </w:p>
        </w:tc>
      </w:tr>
    </w:tbl>
    <w:p w14:paraId="1C7F0448" w14:textId="77777777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t>Configure SVI on MLS.</w:t>
      </w:r>
    </w:p>
    <w:p w14:paraId="4FD40783" w14:textId="77777777" w:rsidR="008A1476" w:rsidRPr="003B18CA" w:rsidRDefault="008A1476" w:rsidP="008A1476">
      <w:pPr>
        <w:pStyle w:val="BodyTextL25"/>
        <w:rPr>
          <w:sz w:val="18"/>
          <w:szCs w:val="21"/>
        </w:rPr>
      </w:pPr>
      <w:r w:rsidRPr="003B18CA">
        <w:rPr>
          <w:sz w:val="18"/>
          <w:szCs w:val="21"/>
        </w:rPr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Pr="003B18CA" w:rsidRDefault="008A1476" w:rsidP="008A1476">
      <w:pPr>
        <w:pStyle w:val="CMD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config)# </w:t>
      </w:r>
      <w:r w:rsidRPr="003B18CA">
        <w:rPr>
          <w:b/>
          <w:sz w:val="18"/>
          <w:szCs w:val="21"/>
        </w:rPr>
        <w:t xml:space="preserve">interface </w:t>
      </w:r>
      <w:proofErr w:type="spellStart"/>
      <w:r w:rsidRPr="003B18CA">
        <w:rPr>
          <w:b/>
          <w:sz w:val="18"/>
          <w:szCs w:val="21"/>
        </w:rPr>
        <w:t>vlan</w:t>
      </w:r>
      <w:proofErr w:type="spellEnd"/>
      <w:r w:rsidRPr="003B18CA">
        <w:rPr>
          <w:b/>
          <w:sz w:val="18"/>
          <w:szCs w:val="21"/>
        </w:rPr>
        <w:t xml:space="preserve"> 10</w:t>
      </w:r>
    </w:p>
    <w:p w14:paraId="36D0A725" w14:textId="77777777" w:rsidR="008A1476" w:rsidRPr="003B18CA" w:rsidRDefault="008A1476" w:rsidP="008A1476">
      <w:pPr>
        <w:pStyle w:val="CMD"/>
        <w:rPr>
          <w:b/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config-if)# </w:t>
      </w:r>
      <w:proofErr w:type="spellStart"/>
      <w:r w:rsidRPr="003B18CA">
        <w:rPr>
          <w:b/>
          <w:sz w:val="18"/>
          <w:szCs w:val="21"/>
        </w:rPr>
        <w:t>ip</w:t>
      </w:r>
      <w:proofErr w:type="spellEnd"/>
      <w:r w:rsidRPr="003B18CA">
        <w:rPr>
          <w:b/>
          <w:sz w:val="18"/>
          <w:szCs w:val="21"/>
        </w:rPr>
        <w:t xml:space="preserve"> address 192.168.10.254 255.255.255.0</w:t>
      </w:r>
    </w:p>
    <w:p w14:paraId="7DA8FEF8" w14:textId="77777777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t xml:space="preserve">Configure </w:t>
      </w:r>
      <w:proofErr w:type="spellStart"/>
      <w:r w:rsidRPr="003B18CA">
        <w:rPr>
          <w:sz w:val="21"/>
          <w:szCs w:val="24"/>
        </w:rPr>
        <w:t>Trunking</w:t>
      </w:r>
      <w:proofErr w:type="spellEnd"/>
      <w:r w:rsidRPr="003B18CA">
        <w:rPr>
          <w:sz w:val="21"/>
          <w:szCs w:val="24"/>
        </w:rPr>
        <w:t xml:space="preserve"> on MLS</w:t>
      </w:r>
      <w:r w:rsidR="00C838A0" w:rsidRPr="003B18CA">
        <w:rPr>
          <w:sz w:val="21"/>
          <w:szCs w:val="24"/>
        </w:rPr>
        <w:t>.</w:t>
      </w:r>
    </w:p>
    <w:p w14:paraId="574A69B4" w14:textId="77777777" w:rsidR="008A1476" w:rsidRPr="003B18CA" w:rsidRDefault="008A1476" w:rsidP="008A1476">
      <w:pPr>
        <w:pStyle w:val="BodyTextL25"/>
        <w:rPr>
          <w:sz w:val="18"/>
          <w:szCs w:val="21"/>
        </w:rPr>
      </w:pPr>
      <w:r w:rsidRPr="003B18CA">
        <w:rPr>
          <w:sz w:val="18"/>
          <w:szCs w:val="21"/>
        </w:rPr>
        <w:t xml:space="preserve">Trunk configuration differs slightly on a Layer 3 switch. On the Layer 3 switch, the </w:t>
      </w:r>
      <w:proofErr w:type="spellStart"/>
      <w:r w:rsidRPr="003B18CA">
        <w:rPr>
          <w:sz w:val="18"/>
          <w:szCs w:val="21"/>
        </w:rPr>
        <w:t>trunking</w:t>
      </w:r>
      <w:proofErr w:type="spellEnd"/>
      <w:r w:rsidRPr="003B18CA">
        <w:rPr>
          <w:sz w:val="18"/>
          <w:szCs w:val="21"/>
        </w:rPr>
        <w:t xml:space="preserve"> interface needs to be encapsulated with the dot1q protocol, however it is not necessary to specify VLAN numbers as it is when working with a router and </w:t>
      </w:r>
      <w:proofErr w:type="spellStart"/>
      <w:r w:rsidRPr="003B18CA">
        <w:rPr>
          <w:sz w:val="18"/>
          <w:szCs w:val="21"/>
        </w:rPr>
        <w:t>subinterfaces</w:t>
      </w:r>
      <w:proofErr w:type="spellEnd"/>
      <w:r w:rsidRPr="003B18CA">
        <w:rPr>
          <w:sz w:val="18"/>
          <w:szCs w:val="21"/>
        </w:rPr>
        <w:t>.</w:t>
      </w:r>
    </w:p>
    <w:p w14:paraId="5CC5F0BC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On MLS, configure interface </w:t>
      </w:r>
      <w:r w:rsidRPr="003B18CA">
        <w:rPr>
          <w:b/>
          <w:sz w:val="18"/>
          <w:szCs w:val="21"/>
        </w:rPr>
        <w:t>g0/1</w:t>
      </w:r>
      <w:r w:rsidRPr="003B18CA">
        <w:rPr>
          <w:sz w:val="18"/>
          <w:szCs w:val="21"/>
        </w:rPr>
        <w:t>.</w:t>
      </w:r>
    </w:p>
    <w:p w14:paraId="30B14E0A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Make the interface a static trunk port.</w:t>
      </w:r>
    </w:p>
    <w:p w14:paraId="1D0BA522" w14:textId="77777777" w:rsidR="008A1476" w:rsidRPr="003B18CA" w:rsidRDefault="008A1476" w:rsidP="008A1476">
      <w:pPr>
        <w:pStyle w:val="CMD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lastRenderedPageBreak/>
        <w:t>MLS(</w:t>
      </w:r>
      <w:proofErr w:type="gramEnd"/>
      <w:r w:rsidRPr="003B18CA">
        <w:rPr>
          <w:sz w:val="18"/>
          <w:szCs w:val="21"/>
        </w:rPr>
        <w:t xml:space="preserve">config-if)# </w:t>
      </w:r>
      <w:r w:rsidRPr="003B18CA">
        <w:rPr>
          <w:b/>
          <w:sz w:val="18"/>
          <w:szCs w:val="21"/>
        </w:rPr>
        <w:t>switchport mode trunk</w:t>
      </w:r>
    </w:p>
    <w:p w14:paraId="62CAD879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Specify the native VLAN as 99.</w:t>
      </w:r>
    </w:p>
    <w:p w14:paraId="1ADF92F8" w14:textId="77777777" w:rsidR="008A1476" w:rsidRPr="003B18CA" w:rsidRDefault="008A1476" w:rsidP="008A1476">
      <w:pPr>
        <w:pStyle w:val="CMDOutput"/>
        <w:rPr>
          <w:sz w:val="16"/>
          <w:szCs w:val="21"/>
        </w:rPr>
      </w:pPr>
      <w:proofErr w:type="gramStart"/>
      <w:r w:rsidRPr="003B18CA">
        <w:rPr>
          <w:sz w:val="16"/>
          <w:szCs w:val="21"/>
        </w:rPr>
        <w:t>MLS(</w:t>
      </w:r>
      <w:proofErr w:type="gramEnd"/>
      <w:r w:rsidRPr="003B18CA">
        <w:rPr>
          <w:sz w:val="16"/>
          <w:szCs w:val="21"/>
        </w:rPr>
        <w:t xml:space="preserve">config-if)# </w:t>
      </w:r>
      <w:r w:rsidRPr="003B18CA">
        <w:rPr>
          <w:b/>
          <w:sz w:val="16"/>
          <w:szCs w:val="21"/>
        </w:rPr>
        <w:t xml:space="preserve">switchport trunk native </w:t>
      </w:r>
      <w:proofErr w:type="spellStart"/>
      <w:r w:rsidRPr="003B18CA">
        <w:rPr>
          <w:b/>
          <w:sz w:val="16"/>
          <w:szCs w:val="21"/>
        </w:rPr>
        <w:t>vlan</w:t>
      </w:r>
      <w:proofErr w:type="spellEnd"/>
      <w:r w:rsidRPr="003B18CA">
        <w:rPr>
          <w:b/>
          <w:sz w:val="16"/>
          <w:szCs w:val="21"/>
        </w:rPr>
        <w:t xml:space="preserve"> 99</w:t>
      </w:r>
    </w:p>
    <w:p w14:paraId="0E15F4FC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Encapsulate the link with the dot1q protocol.</w:t>
      </w:r>
    </w:p>
    <w:p w14:paraId="7B64268F" w14:textId="77777777" w:rsidR="008A1476" w:rsidRPr="003B18CA" w:rsidRDefault="008A1476" w:rsidP="008A1476">
      <w:pPr>
        <w:pStyle w:val="CMDOutput"/>
        <w:rPr>
          <w:b/>
          <w:sz w:val="16"/>
          <w:szCs w:val="21"/>
        </w:rPr>
      </w:pPr>
      <w:proofErr w:type="gramStart"/>
      <w:r w:rsidRPr="003B18CA">
        <w:rPr>
          <w:sz w:val="16"/>
          <w:szCs w:val="21"/>
        </w:rPr>
        <w:t>MLS(</w:t>
      </w:r>
      <w:proofErr w:type="gramEnd"/>
      <w:r w:rsidRPr="003B18CA">
        <w:rPr>
          <w:sz w:val="16"/>
          <w:szCs w:val="21"/>
        </w:rPr>
        <w:t xml:space="preserve">config-if)# </w:t>
      </w:r>
      <w:r w:rsidRPr="003B18CA">
        <w:rPr>
          <w:b/>
          <w:sz w:val="16"/>
          <w:szCs w:val="21"/>
        </w:rPr>
        <w:t>switchport trunk encapsulation dot1q</w:t>
      </w:r>
    </w:p>
    <w:p w14:paraId="4C2832EF" w14:textId="77777777" w:rsidR="008A1476" w:rsidRPr="003B18CA" w:rsidRDefault="008A1476" w:rsidP="008A1476">
      <w:pPr>
        <w:pStyle w:val="BodyTextL50"/>
        <w:rPr>
          <w:b/>
          <w:sz w:val="18"/>
          <w:szCs w:val="21"/>
        </w:rPr>
      </w:pPr>
      <w:r w:rsidRPr="003B18CA">
        <w:rPr>
          <w:b/>
          <w:sz w:val="18"/>
          <w:szCs w:val="21"/>
        </w:rPr>
        <w:t>Note:</w:t>
      </w:r>
      <w:r w:rsidRPr="003B18CA">
        <w:rPr>
          <w:sz w:val="18"/>
          <w:szCs w:val="21"/>
        </w:rPr>
        <w:t xml:space="preserve"> Packet Tracer may not score the trunk encapsulation.</w:t>
      </w:r>
    </w:p>
    <w:p w14:paraId="3D36E5BF" w14:textId="77777777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t xml:space="preserve">Configure </w:t>
      </w:r>
      <w:proofErr w:type="spellStart"/>
      <w:r w:rsidRPr="003B18CA">
        <w:rPr>
          <w:sz w:val="21"/>
          <w:szCs w:val="24"/>
        </w:rPr>
        <w:t>trunking</w:t>
      </w:r>
      <w:proofErr w:type="spellEnd"/>
      <w:r w:rsidRPr="003B18CA">
        <w:rPr>
          <w:sz w:val="21"/>
          <w:szCs w:val="24"/>
        </w:rPr>
        <w:t xml:space="preserve"> on S1</w:t>
      </w:r>
      <w:r w:rsidR="00C838A0" w:rsidRPr="003B18CA">
        <w:rPr>
          <w:sz w:val="21"/>
          <w:szCs w:val="24"/>
        </w:rPr>
        <w:t>.</w:t>
      </w:r>
    </w:p>
    <w:p w14:paraId="7E18B1F1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Configure interface </w:t>
      </w:r>
      <w:r w:rsidRPr="003B18CA">
        <w:rPr>
          <w:b/>
          <w:sz w:val="18"/>
          <w:szCs w:val="21"/>
        </w:rPr>
        <w:t xml:space="preserve">g0/1 </w:t>
      </w:r>
      <w:r w:rsidRPr="003B18CA">
        <w:rPr>
          <w:sz w:val="18"/>
          <w:szCs w:val="21"/>
        </w:rPr>
        <w:t>of S1 as a static trunk.</w:t>
      </w:r>
    </w:p>
    <w:p w14:paraId="146F576D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Configure the native VLAN on the trunk.</w:t>
      </w:r>
    </w:p>
    <w:p w14:paraId="0E79A13B" w14:textId="29999C10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t>Enable routing.</w:t>
      </w:r>
    </w:p>
    <w:p w14:paraId="0504DDA5" w14:textId="25909EF6" w:rsidR="00EB45A9" w:rsidRPr="003B18CA" w:rsidRDefault="00EB45A9" w:rsidP="00EB45A9">
      <w:pPr>
        <w:pStyle w:val="Heading4"/>
        <w:rPr>
          <w:sz w:val="4"/>
          <w:szCs w:val="24"/>
        </w:rPr>
      </w:pPr>
      <w:r w:rsidRPr="003B18CA">
        <w:rPr>
          <w:sz w:val="4"/>
          <w:szCs w:val="24"/>
        </w:rPr>
        <w:t>Question:</w:t>
      </w:r>
    </w:p>
    <w:p w14:paraId="6B2B037C" w14:textId="4953B285" w:rsidR="008A1476" w:rsidRPr="003B18CA" w:rsidRDefault="008A1476" w:rsidP="00EB45A9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  <w:rPr>
          <w:sz w:val="18"/>
          <w:szCs w:val="21"/>
        </w:rPr>
      </w:pPr>
      <w:r w:rsidRPr="003B18CA">
        <w:rPr>
          <w:sz w:val="18"/>
          <w:szCs w:val="21"/>
        </w:rPr>
        <w:t xml:space="preserve">Use the </w:t>
      </w:r>
      <w:r w:rsidRPr="003B18CA">
        <w:rPr>
          <w:b/>
          <w:sz w:val="18"/>
          <w:szCs w:val="21"/>
        </w:rPr>
        <w:t xml:space="preserve">show </w:t>
      </w:r>
      <w:proofErr w:type="spellStart"/>
      <w:r w:rsidRPr="003B18CA">
        <w:rPr>
          <w:b/>
          <w:sz w:val="18"/>
          <w:szCs w:val="21"/>
        </w:rPr>
        <w:t>ip</w:t>
      </w:r>
      <w:proofErr w:type="spellEnd"/>
      <w:r w:rsidRPr="003B18CA">
        <w:rPr>
          <w:b/>
          <w:sz w:val="18"/>
          <w:szCs w:val="21"/>
        </w:rPr>
        <w:t xml:space="preserve"> route </w:t>
      </w:r>
      <w:r w:rsidRPr="003B18CA">
        <w:rPr>
          <w:sz w:val="18"/>
          <w:szCs w:val="21"/>
        </w:rPr>
        <w:t>command. Are there any active routes?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3B18CA" w:rsidRPr="007A71CD" w14:paraId="58A00FC0" w14:textId="77777777" w:rsidTr="00384245">
        <w:tc>
          <w:tcPr>
            <w:tcW w:w="10070" w:type="dxa"/>
          </w:tcPr>
          <w:p w14:paraId="1D22BC57" w14:textId="6605A5AE" w:rsidR="003B18CA" w:rsidRPr="007A71CD" w:rsidRDefault="00950223" w:rsidP="00384245">
            <w:pPr>
              <w:pStyle w:val="AnswerLineL50"/>
              <w:ind w:left="0"/>
              <w:rPr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No</w:t>
            </w:r>
          </w:p>
        </w:tc>
      </w:tr>
    </w:tbl>
    <w:p w14:paraId="3AA9CF22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Enter the </w:t>
      </w:r>
      <w:proofErr w:type="spellStart"/>
      <w:r w:rsidRPr="003B18CA">
        <w:rPr>
          <w:b/>
          <w:sz w:val="18"/>
          <w:szCs w:val="21"/>
        </w:rPr>
        <w:t>ip</w:t>
      </w:r>
      <w:proofErr w:type="spellEnd"/>
      <w:r w:rsidRPr="003B18CA">
        <w:rPr>
          <w:b/>
          <w:sz w:val="18"/>
          <w:szCs w:val="21"/>
        </w:rPr>
        <w:t xml:space="preserve"> routing </w:t>
      </w:r>
      <w:r w:rsidRPr="003B18CA">
        <w:rPr>
          <w:sz w:val="18"/>
          <w:szCs w:val="21"/>
        </w:rPr>
        <w:t>command to enable routing in global configuration mode.</w:t>
      </w:r>
    </w:p>
    <w:p w14:paraId="1F7C29EA" w14:textId="6F1B9A62" w:rsidR="008A1476" w:rsidRPr="003B18CA" w:rsidRDefault="008A1476" w:rsidP="008A1476">
      <w:pPr>
        <w:pStyle w:val="CMD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config)# </w:t>
      </w:r>
      <w:proofErr w:type="spellStart"/>
      <w:r w:rsidRPr="003B18CA">
        <w:rPr>
          <w:b/>
          <w:sz w:val="18"/>
          <w:szCs w:val="21"/>
        </w:rPr>
        <w:t>ip</w:t>
      </w:r>
      <w:proofErr w:type="spellEnd"/>
      <w:r w:rsidRPr="003B18CA">
        <w:rPr>
          <w:b/>
          <w:sz w:val="18"/>
          <w:szCs w:val="21"/>
        </w:rPr>
        <w:t xml:space="preserve"> routing</w:t>
      </w:r>
    </w:p>
    <w:p w14:paraId="7960B252" w14:textId="41A95273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Use the </w:t>
      </w:r>
      <w:r w:rsidRPr="003B18CA">
        <w:rPr>
          <w:b/>
          <w:sz w:val="18"/>
          <w:szCs w:val="21"/>
        </w:rPr>
        <w:t xml:space="preserve">show </w:t>
      </w:r>
      <w:proofErr w:type="spellStart"/>
      <w:r w:rsidRPr="003B18CA">
        <w:rPr>
          <w:b/>
          <w:sz w:val="18"/>
          <w:szCs w:val="21"/>
        </w:rPr>
        <w:t>ip</w:t>
      </w:r>
      <w:proofErr w:type="spellEnd"/>
      <w:r w:rsidRPr="003B18CA">
        <w:rPr>
          <w:b/>
          <w:sz w:val="18"/>
          <w:szCs w:val="21"/>
        </w:rPr>
        <w:t xml:space="preserve"> route </w:t>
      </w:r>
      <w:r w:rsidRPr="003B18CA">
        <w:rPr>
          <w:sz w:val="18"/>
          <w:szCs w:val="21"/>
        </w:rPr>
        <w:t>command to verify routing is enabled.</w:t>
      </w:r>
    </w:p>
    <w:p w14:paraId="0DA5FC76" w14:textId="7CEF714D" w:rsidR="008A1476" w:rsidRPr="003B18CA" w:rsidRDefault="008A1476" w:rsidP="008A1476">
      <w:pPr>
        <w:pStyle w:val="CMD"/>
        <w:rPr>
          <w:sz w:val="18"/>
          <w:szCs w:val="21"/>
        </w:rPr>
      </w:pPr>
      <w:r w:rsidRPr="003B18CA">
        <w:rPr>
          <w:sz w:val="18"/>
          <w:szCs w:val="21"/>
        </w:rPr>
        <w:t xml:space="preserve">MLS# </w:t>
      </w:r>
      <w:r w:rsidRPr="003B18CA">
        <w:rPr>
          <w:rStyle w:val="CMDChar"/>
          <w:b/>
          <w:sz w:val="18"/>
          <w:szCs w:val="21"/>
        </w:rPr>
        <w:t xml:space="preserve">show </w:t>
      </w:r>
      <w:proofErr w:type="spellStart"/>
      <w:r w:rsidRPr="003B18CA">
        <w:rPr>
          <w:rStyle w:val="CMDChar"/>
          <w:b/>
          <w:sz w:val="18"/>
          <w:szCs w:val="21"/>
        </w:rPr>
        <w:t>ip</w:t>
      </w:r>
      <w:proofErr w:type="spellEnd"/>
      <w:r w:rsidRPr="003B18CA">
        <w:rPr>
          <w:rStyle w:val="CMDChar"/>
          <w:b/>
          <w:sz w:val="18"/>
          <w:szCs w:val="21"/>
        </w:rPr>
        <w:t xml:space="preserve"> route</w:t>
      </w:r>
    </w:p>
    <w:p w14:paraId="33D2FA55" w14:textId="47AD86D0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Codes: C - connected, S - static, I - IGRP, R - RIP, M - mobile, B - BGP</w:t>
      </w:r>
    </w:p>
    <w:p w14:paraId="3FDA62F3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D - EIGRP, EX - EIGRP external, O - OSPF, IA - OSPF inter area</w:t>
      </w:r>
    </w:p>
    <w:p w14:paraId="3812D679" w14:textId="754A17FD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N1 - OSPF NSSA external type 1, N2 - OSPF NSSA external type 2</w:t>
      </w:r>
    </w:p>
    <w:p w14:paraId="45BAC3C3" w14:textId="10B33D2E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E1 - OSPF external type 1, E2 - OSPF external type 2, E - EGP</w:t>
      </w:r>
    </w:p>
    <w:p w14:paraId="28F4E795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</w:t>
      </w:r>
      <w:proofErr w:type="spellStart"/>
      <w:r w:rsidRPr="003B18CA">
        <w:rPr>
          <w:sz w:val="16"/>
          <w:szCs w:val="21"/>
        </w:rPr>
        <w:t>i</w:t>
      </w:r>
      <w:proofErr w:type="spellEnd"/>
      <w:r w:rsidRPr="003B18CA">
        <w:rPr>
          <w:sz w:val="16"/>
          <w:szCs w:val="21"/>
        </w:rPr>
        <w:t xml:space="preserve"> - IS-IS, L1 - IS-IS level-1, L2 - IS-IS level-2, </w:t>
      </w:r>
      <w:proofErr w:type="spellStart"/>
      <w:r w:rsidRPr="003B18CA">
        <w:rPr>
          <w:sz w:val="16"/>
          <w:szCs w:val="21"/>
        </w:rPr>
        <w:t>ia</w:t>
      </w:r>
      <w:proofErr w:type="spellEnd"/>
      <w:r w:rsidRPr="003B18CA">
        <w:rPr>
          <w:sz w:val="16"/>
          <w:szCs w:val="21"/>
        </w:rPr>
        <w:t xml:space="preserve"> - IS-IS inter </w:t>
      </w:r>
      <w:proofErr w:type="gramStart"/>
      <w:r w:rsidRPr="003B18CA">
        <w:rPr>
          <w:sz w:val="16"/>
          <w:szCs w:val="21"/>
        </w:rPr>
        <w:t>area</w:t>
      </w:r>
      <w:proofErr w:type="gramEnd"/>
    </w:p>
    <w:p w14:paraId="56650D81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* - candidate default, U - per-user static route, o - ODR</w:t>
      </w:r>
    </w:p>
    <w:p w14:paraId="7DC3E78D" w14:textId="68FCEA01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P - periodic downloaded static route</w:t>
      </w:r>
    </w:p>
    <w:p w14:paraId="5F96F652" w14:textId="77777777" w:rsidR="008A1476" w:rsidRPr="003B18CA" w:rsidRDefault="008A1476" w:rsidP="008A1476">
      <w:pPr>
        <w:pStyle w:val="CMDOutput"/>
        <w:rPr>
          <w:sz w:val="16"/>
          <w:szCs w:val="21"/>
        </w:rPr>
      </w:pPr>
    </w:p>
    <w:p w14:paraId="3D74896C" w14:textId="5EC74DB4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Gateway of last resort is not </w:t>
      </w:r>
      <w:proofErr w:type="gramStart"/>
      <w:r w:rsidRPr="003B18CA">
        <w:rPr>
          <w:sz w:val="16"/>
          <w:szCs w:val="21"/>
        </w:rPr>
        <w:t>set</w:t>
      </w:r>
      <w:proofErr w:type="gramEnd"/>
    </w:p>
    <w:p w14:paraId="3AC8C1B6" w14:textId="207CE7DC" w:rsidR="008A1476" w:rsidRPr="003B18CA" w:rsidRDefault="008A1476" w:rsidP="008A1476">
      <w:pPr>
        <w:pStyle w:val="CMDOutput"/>
        <w:rPr>
          <w:sz w:val="16"/>
          <w:szCs w:val="21"/>
        </w:rPr>
      </w:pPr>
    </w:p>
    <w:p w14:paraId="42BC35EA" w14:textId="591882D6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C    192.168.10.0/24 is directly connected, </w:t>
      </w:r>
      <w:proofErr w:type="gramStart"/>
      <w:r w:rsidRPr="003B18CA">
        <w:rPr>
          <w:sz w:val="16"/>
          <w:szCs w:val="21"/>
        </w:rPr>
        <w:t>Vlan10</w:t>
      </w:r>
      <w:proofErr w:type="gramEnd"/>
    </w:p>
    <w:p w14:paraId="496D20D5" w14:textId="1895E008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C    192.168.20.0/24 is directly connected, </w:t>
      </w:r>
      <w:proofErr w:type="gramStart"/>
      <w:r w:rsidRPr="003B18CA">
        <w:rPr>
          <w:sz w:val="16"/>
          <w:szCs w:val="21"/>
        </w:rPr>
        <w:t>Vlan20</w:t>
      </w:r>
      <w:proofErr w:type="gramEnd"/>
    </w:p>
    <w:p w14:paraId="7A916883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C    192.168.30.0/24 is directly connected, </w:t>
      </w:r>
      <w:proofErr w:type="gramStart"/>
      <w:r w:rsidRPr="003B18CA">
        <w:rPr>
          <w:sz w:val="16"/>
          <w:szCs w:val="21"/>
        </w:rPr>
        <w:t>Vlan30</w:t>
      </w:r>
      <w:proofErr w:type="gramEnd"/>
    </w:p>
    <w:p w14:paraId="37636153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C    192.168.99.0/24 is directly connected, </w:t>
      </w:r>
      <w:proofErr w:type="gramStart"/>
      <w:r w:rsidRPr="003B18CA">
        <w:rPr>
          <w:sz w:val="16"/>
          <w:szCs w:val="21"/>
        </w:rPr>
        <w:t>Vlan99</w:t>
      </w:r>
      <w:proofErr w:type="gramEnd"/>
    </w:p>
    <w:p w14:paraId="7A99912E" w14:textId="467D330F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209.165.200.0/30 is </w:t>
      </w:r>
      <w:proofErr w:type="spellStart"/>
      <w:r w:rsidRPr="003B18CA">
        <w:rPr>
          <w:sz w:val="16"/>
          <w:szCs w:val="21"/>
        </w:rPr>
        <w:t>subnetted</w:t>
      </w:r>
      <w:proofErr w:type="spellEnd"/>
      <w:r w:rsidRPr="003B18CA">
        <w:rPr>
          <w:sz w:val="16"/>
          <w:szCs w:val="21"/>
        </w:rPr>
        <w:t xml:space="preserve">, 1 </w:t>
      </w:r>
      <w:proofErr w:type="gramStart"/>
      <w:r w:rsidRPr="003B18CA">
        <w:rPr>
          <w:sz w:val="16"/>
          <w:szCs w:val="21"/>
        </w:rPr>
        <w:t>subnets</w:t>
      </w:r>
      <w:proofErr w:type="gramEnd"/>
    </w:p>
    <w:p w14:paraId="70637E5B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C       209.165.200.224 is directly connected, GigabitEthernet0/2</w:t>
      </w:r>
    </w:p>
    <w:p w14:paraId="33F35196" w14:textId="77777777" w:rsidR="00BD3E3C" w:rsidRPr="003B18CA" w:rsidRDefault="00BD3E3C" w:rsidP="00BD3E3C">
      <w:pPr>
        <w:pStyle w:val="ConfigWindow"/>
        <w:rPr>
          <w:sz w:val="4"/>
          <w:szCs w:val="22"/>
        </w:rPr>
      </w:pPr>
      <w:r w:rsidRPr="003B18CA">
        <w:rPr>
          <w:sz w:val="4"/>
          <w:szCs w:val="22"/>
        </w:rPr>
        <w:t>Close configuration window</w:t>
      </w:r>
    </w:p>
    <w:p w14:paraId="188DA9F5" w14:textId="55C0ACDE" w:rsidR="008A1476" w:rsidRPr="003B18CA" w:rsidRDefault="008A1476" w:rsidP="00BD3E3C">
      <w:pPr>
        <w:pStyle w:val="Heading3"/>
        <w:spacing w:before="120"/>
        <w:rPr>
          <w:sz w:val="21"/>
          <w:szCs w:val="24"/>
        </w:rPr>
      </w:pPr>
      <w:r w:rsidRPr="003B18CA">
        <w:rPr>
          <w:sz w:val="21"/>
          <w:szCs w:val="24"/>
        </w:rPr>
        <w:t>Verify end-to-end connectivity.</w:t>
      </w:r>
    </w:p>
    <w:p w14:paraId="0DBDD3E7" w14:textId="141B0639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From PC0, ping PC3 or MLS to verify connectivity within VLAN 10.</w:t>
      </w:r>
    </w:p>
    <w:p w14:paraId="46770BBA" w14:textId="42283773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From PC1, ping PC4 or MLS to verify connectivity within VLAN 20.</w:t>
      </w:r>
    </w:p>
    <w:p w14:paraId="6009AAFF" w14:textId="5DC56482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From PC2, ping PC5 or MLS to verify connectivity within VLAN 30.</w:t>
      </w:r>
    </w:p>
    <w:p w14:paraId="6DF1DCF7" w14:textId="34243885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From S1, ping S2, S3, or MLS to verify connectivity with VLAN 99.</w:t>
      </w:r>
    </w:p>
    <w:p w14:paraId="72B6D1E2" w14:textId="18BB73F8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To verify inter-VLAN routing, ping devices outside the sender’s VLAN.</w:t>
      </w:r>
    </w:p>
    <w:p w14:paraId="6A9EC981" w14:textId="1C98F473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From any device, ping this address inside </w:t>
      </w:r>
      <w:r w:rsidRPr="003B18CA">
        <w:rPr>
          <w:b/>
          <w:sz w:val="18"/>
          <w:szCs w:val="21"/>
        </w:rPr>
        <w:t>Cloud</w:t>
      </w:r>
      <w:r w:rsidRPr="003B18CA">
        <w:rPr>
          <w:sz w:val="18"/>
          <w:szCs w:val="21"/>
        </w:rPr>
        <w:t>, 209.165.200.226</w:t>
      </w:r>
      <w:r w:rsidR="00C77345" w:rsidRPr="003B18CA">
        <w:rPr>
          <w:sz w:val="18"/>
          <w:szCs w:val="21"/>
        </w:rPr>
        <w:t>.</w:t>
      </w:r>
    </w:p>
    <w:p w14:paraId="68A5442F" w14:textId="10C07F9F" w:rsidR="008A1476" w:rsidRPr="003B18CA" w:rsidRDefault="008A1476" w:rsidP="008A1476">
      <w:pPr>
        <w:pStyle w:val="BodyTextL25"/>
        <w:rPr>
          <w:sz w:val="18"/>
          <w:szCs w:val="21"/>
        </w:rPr>
      </w:pPr>
      <w:r w:rsidRPr="003B18CA">
        <w:rPr>
          <w:sz w:val="18"/>
          <w:szCs w:val="21"/>
        </w:rPr>
        <w:t>The Layer 3 switch is no</w:t>
      </w:r>
      <w:r w:rsidR="0099005F" w:rsidRPr="003B18CA">
        <w:rPr>
          <w:sz w:val="18"/>
          <w:szCs w:val="21"/>
        </w:rPr>
        <w:t>w</w:t>
      </w:r>
      <w:r w:rsidRPr="003B18CA">
        <w:rPr>
          <w:sz w:val="18"/>
          <w:szCs w:val="21"/>
        </w:rPr>
        <w:t xml:space="preserve"> routing between VLANs and providing routed connectivity to the cloud.</w:t>
      </w:r>
    </w:p>
    <w:p w14:paraId="2735B59D" w14:textId="77777777" w:rsidR="008A1476" w:rsidRPr="003B18CA" w:rsidRDefault="008A1476" w:rsidP="008A1476">
      <w:pPr>
        <w:pStyle w:val="Heading2"/>
        <w:rPr>
          <w:sz w:val="24"/>
          <w:szCs w:val="24"/>
        </w:rPr>
      </w:pPr>
      <w:r w:rsidRPr="003B18CA">
        <w:rPr>
          <w:sz w:val="24"/>
          <w:szCs w:val="24"/>
        </w:rPr>
        <w:t>Configure IPv6 Inter-VLAN Routing</w:t>
      </w:r>
    </w:p>
    <w:p w14:paraId="52850926" w14:textId="77777777" w:rsidR="008A1476" w:rsidRPr="003B18CA" w:rsidRDefault="008A1476" w:rsidP="008A1476">
      <w:pPr>
        <w:pStyle w:val="BodyTextL25"/>
        <w:rPr>
          <w:sz w:val="18"/>
          <w:szCs w:val="21"/>
        </w:rPr>
      </w:pPr>
      <w:r w:rsidRPr="003B18CA">
        <w:rPr>
          <w:sz w:val="18"/>
          <w:szCs w:val="21"/>
        </w:rPr>
        <w:t>Layer 3 switches also route between IPv6 networks.</w:t>
      </w:r>
    </w:p>
    <w:p w14:paraId="54BCCAB9" w14:textId="5EBC6A19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lastRenderedPageBreak/>
        <w:t>Enable IPv6 routing.</w:t>
      </w:r>
    </w:p>
    <w:p w14:paraId="69BA05D4" w14:textId="77777777" w:rsidR="00BD3E3C" w:rsidRPr="003B18CA" w:rsidRDefault="00BD3E3C" w:rsidP="00BD3E3C">
      <w:pPr>
        <w:pStyle w:val="ConfigWindow"/>
        <w:rPr>
          <w:sz w:val="4"/>
          <w:szCs w:val="22"/>
        </w:rPr>
      </w:pPr>
      <w:r w:rsidRPr="003B18CA">
        <w:rPr>
          <w:sz w:val="4"/>
          <w:szCs w:val="22"/>
        </w:rPr>
        <w:t>Open configuration window</w:t>
      </w:r>
    </w:p>
    <w:p w14:paraId="207E8211" w14:textId="77777777" w:rsidR="008A1476" w:rsidRPr="003B18CA" w:rsidRDefault="008A1476" w:rsidP="00BD3E3C">
      <w:pPr>
        <w:pStyle w:val="BodyTextL25"/>
        <w:spacing w:before="0"/>
        <w:rPr>
          <w:sz w:val="18"/>
          <w:szCs w:val="21"/>
        </w:rPr>
      </w:pPr>
      <w:r w:rsidRPr="003B18CA">
        <w:rPr>
          <w:sz w:val="18"/>
          <w:szCs w:val="21"/>
        </w:rPr>
        <w:t xml:space="preserve">Enter the </w:t>
      </w:r>
      <w:r w:rsidRPr="003B18CA">
        <w:rPr>
          <w:b/>
          <w:sz w:val="18"/>
          <w:szCs w:val="21"/>
        </w:rPr>
        <w:t xml:space="preserve">ipv6 unicast-routing </w:t>
      </w:r>
      <w:r w:rsidRPr="003B18CA">
        <w:rPr>
          <w:sz w:val="18"/>
          <w:szCs w:val="21"/>
        </w:rPr>
        <w:t>command to enable IPv6 routing in global configuration mode.</w:t>
      </w:r>
    </w:p>
    <w:p w14:paraId="305076CE" w14:textId="3EB81CE8" w:rsidR="008A1476" w:rsidRPr="003B18CA" w:rsidRDefault="008A1476" w:rsidP="008A1476">
      <w:pPr>
        <w:pStyle w:val="CMD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config)# </w:t>
      </w:r>
      <w:r w:rsidRPr="003B18CA">
        <w:rPr>
          <w:b/>
          <w:sz w:val="18"/>
          <w:szCs w:val="21"/>
        </w:rPr>
        <w:t>ipv6 unicast-routing</w:t>
      </w:r>
    </w:p>
    <w:p w14:paraId="19EA9242" w14:textId="28A2C40C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t>Configure SVI for IPv6 on MLS.</w:t>
      </w:r>
    </w:p>
    <w:p w14:paraId="56F9A426" w14:textId="5C06C7A7" w:rsidR="008A1476" w:rsidRPr="003B18CA" w:rsidRDefault="008A1476" w:rsidP="008A1476">
      <w:pPr>
        <w:pStyle w:val="BodyTextL25"/>
        <w:rPr>
          <w:sz w:val="18"/>
          <w:szCs w:val="21"/>
        </w:rPr>
      </w:pPr>
      <w:r w:rsidRPr="003B18CA">
        <w:rPr>
          <w:sz w:val="18"/>
          <w:szCs w:val="21"/>
        </w:rPr>
        <w:t>Configure IPv6 addressing on SVI for VLANs 10, 20, and 30 according to the Addressing Table. The configuration for VLAN 10 is shown below.</w:t>
      </w:r>
    </w:p>
    <w:p w14:paraId="421B2C28" w14:textId="77777777" w:rsidR="008A1476" w:rsidRPr="003B18CA" w:rsidRDefault="008A1476" w:rsidP="008A1476">
      <w:pPr>
        <w:pStyle w:val="CMD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config)# </w:t>
      </w:r>
      <w:r w:rsidRPr="003B18CA">
        <w:rPr>
          <w:b/>
          <w:sz w:val="18"/>
          <w:szCs w:val="21"/>
        </w:rPr>
        <w:t xml:space="preserve">interface </w:t>
      </w:r>
      <w:proofErr w:type="spellStart"/>
      <w:r w:rsidRPr="003B18CA">
        <w:rPr>
          <w:b/>
          <w:sz w:val="18"/>
          <w:szCs w:val="21"/>
        </w:rPr>
        <w:t>vlan</w:t>
      </w:r>
      <w:proofErr w:type="spellEnd"/>
      <w:r w:rsidRPr="003B18CA">
        <w:rPr>
          <w:b/>
          <w:sz w:val="18"/>
          <w:szCs w:val="21"/>
        </w:rPr>
        <w:t xml:space="preserve"> 10</w:t>
      </w:r>
    </w:p>
    <w:p w14:paraId="2779D905" w14:textId="77777777" w:rsidR="008A1476" w:rsidRPr="003B18CA" w:rsidRDefault="008A1476" w:rsidP="008A1476">
      <w:pPr>
        <w:pStyle w:val="CMD"/>
        <w:rPr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config-if)# </w:t>
      </w:r>
      <w:r w:rsidRPr="003B18CA">
        <w:rPr>
          <w:b/>
          <w:sz w:val="18"/>
          <w:szCs w:val="21"/>
        </w:rPr>
        <w:t>ipv6 address 2001:db8:acad:10::1/64</w:t>
      </w:r>
    </w:p>
    <w:p w14:paraId="08874A2B" w14:textId="77777777" w:rsidR="008A1476" w:rsidRPr="003B18CA" w:rsidRDefault="008A1476" w:rsidP="008A1476">
      <w:pPr>
        <w:pStyle w:val="Heading3"/>
        <w:rPr>
          <w:sz w:val="21"/>
          <w:szCs w:val="24"/>
        </w:rPr>
      </w:pPr>
      <w:r w:rsidRPr="003B18CA">
        <w:rPr>
          <w:sz w:val="21"/>
          <w:szCs w:val="24"/>
        </w:rPr>
        <w:t>Configure G0/2 with IPv6 on MLS.</w:t>
      </w:r>
    </w:p>
    <w:p w14:paraId="493513AF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Configure IPv6 addressing on G0/2.</w:t>
      </w:r>
    </w:p>
    <w:p w14:paraId="14410608" w14:textId="77777777" w:rsidR="008A1476" w:rsidRPr="003B18CA" w:rsidRDefault="008A1476" w:rsidP="008A1476">
      <w:pPr>
        <w:pStyle w:val="CMD"/>
        <w:rPr>
          <w:b/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config)# </w:t>
      </w:r>
      <w:r w:rsidRPr="003B18CA">
        <w:rPr>
          <w:b/>
          <w:sz w:val="18"/>
          <w:szCs w:val="21"/>
        </w:rPr>
        <w:t>interface G0/2</w:t>
      </w:r>
    </w:p>
    <w:p w14:paraId="1D911223" w14:textId="77777777" w:rsidR="008A1476" w:rsidRPr="003B18CA" w:rsidRDefault="008A1476" w:rsidP="008A1476">
      <w:pPr>
        <w:pStyle w:val="CMD"/>
        <w:rPr>
          <w:b/>
          <w:sz w:val="18"/>
          <w:szCs w:val="21"/>
        </w:rPr>
      </w:pPr>
      <w:proofErr w:type="gramStart"/>
      <w:r w:rsidRPr="003B18CA">
        <w:rPr>
          <w:sz w:val="18"/>
          <w:szCs w:val="21"/>
        </w:rPr>
        <w:t>MLS(</w:t>
      </w:r>
      <w:proofErr w:type="gramEnd"/>
      <w:r w:rsidRPr="003B18CA">
        <w:rPr>
          <w:sz w:val="18"/>
          <w:szCs w:val="21"/>
        </w:rPr>
        <w:t xml:space="preserve">config-if)# </w:t>
      </w:r>
      <w:r w:rsidRPr="003B18CA">
        <w:rPr>
          <w:b/>
          <w:sz w:val="18"/>
          <w:szCs w:val="21"/>
        </w:rPr>
        <w:t>ipv6 address 2001:db8:acad:a::1/64</w:t>
      </w:r>
    </w:p>
    <w:p w14:paraId="61718927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Use the </w:t>
      </w:r>
      <w:r w:rsidRPr="003B18CA">
        <w:rPr>
          <w:b/>
          <w:sz w:val="18"/>
          <w:szCs w:val="21"/>
        </w:rPr>
        <w:t xml:space="preserve">show ipv6 route </w:t>
      </w:r>
      <w:r w:rsidRPr="003B18CA">
        <w:rPr>
          <w:sz w:val="18"/>
          <w:szCs w:val="21"/>
        </w:rPr>
        <w:t>command to verify IPv6 connected networks.</w:t>
      </w:r>
    </w:p>
    <w:p w14:paraId="5BA77F19" w14:textId="77777777" w:rsidR="008A1476" w:rsidRPr="003B18CA" w:rsidRDefault="008A1476" w:rsidP="008A1476">
      <w:pPr>
        <w:pStyle w:val="CMD"/>
        <w:rPr>
          <w:sz w:val="18"/>
          <w:szCs w:val="21"/>
        </w:rPr>
      </w:pPr>
      <w:r w:rsidRPr="003B18CA">
        <w:rPr>
          <w:sz w:val="18"/>
          <w:szCs w:val="21"/>
        </w:rPr>
        <w:t xml:space="preserve">MLS# </w:t>
      </w:r>
      <w:r w:rsidRPr="003B18CA">
        <w:rPr>
          <w:rStyle w:val="CMDChar"/>
          <w:b/>
          <w:sz w:val="18"/>
          <w:szCs w:val="21"/>
        </w:rPr>
        <w:t>show ipv6 route</w:t>
      </w:r>
    </w:p>
    <w:p w14:paraId="43C3CB6E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IPv6 Routing Table - 10 entries</w:t>
      </w:r>
    </w:p>
    <w:p w14:paraId="496023A3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Codes: C - Connected, L - Local, S - Static, R - RIP, B - BGP</w:t>
      </w:r>
    </w:p>
    <w:p w14:paraId="0843F48B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U - Per-user Static route, M - MIPv6</w:t>
      </w:r>
    </w:p>
    <w:p w14:paraId="3209212F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I1 - ISIS L1, I2 - ISIS L2, IA - ISIS interarea, IS - ISIS </w:t>
      </w:r>
      <w:proofErr w:type="gramStart"/>
      <w:r w:rsidRPr="003B18CA">
        <w:rPr>
          <w:sz w:val="16"/>
          <w:szCs w:val="21"/>
        </w:rPr>
        <w:t>summary</w:t>
      </w:r>
      <w:proofErr w:type="gramEnd"/>
    </w:p>
    <w:p w14:paraId="234AD3C1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O - OSPF intra, OI - OSPF inter, OE1 - OSPF </w:t>
      </w:r>
      <w:proofErr w:type="spellStart"/>
      <w:r w:rsidRPr="003B18CA">
        <w:rPr>
          <w:sz w:val="16"/>
          <w:szCs w:val="21"/>
        </w:rPr>
        <w:t>ext</w:t>
      </w:r>
      <w:proofErr w:type="spellEnd"/>
      <w:r w:rsidRPr="003B18CA">
        <w:rPr>
          <w:sz w:val="16"/>
          <w:szCs w:val="21"/>
        </w:rPr>
        <w:t xml:space="preserve"> 1, OE2 - OSPF </w:t>
      </w:r>
      <w:proofErr w:type="spellStart"/>
      <w:r w:rsidRPr="003B18CA">
        <w:rPr>
          <w:sz w:val="16"/>
          <w:szCs w:val="21"/>
        </w:rPr>
        <w:t>ext</w:t>
      </w:r>
      <w:proofErr w:type="spellEnd"/>
      <w:r w:rsidRPr="003B18CA">
        <w:rPr>
          <w:sz w:val="16"/>
          <w:szCs w:val="21"/>
        </w:rPr>
        <w:t xml:space="preserve"> 2</w:t>
      </w:r>
    </w:p>
    <w:p w14:paraId="08AA5820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ON1 - OSPF NSSA </w:t>
      </w:r>
      <w:proofErr w:type="spellStart"/>
      <w:r w:rsidRPr="003B18CA">
        <w:rPr>
          <w:sz w:val="16"/>
          <w:szCs w:val="21"/>
        </w:rPr>
        <w:t>ext</w:t>
      </w:r>
      <w:proofErr w:type="spellEnd"/>
      <w:r w:rsidRPr="003B18CA">
        <w:rPr>
          <w:sz w:val="16"/>
          <w:szCs w:val="21"/>
        </w:rPr>
        <w:t xml:space="preserve"> 1, ON2 - OSPF NSSA </w:t>
      </w:r>
      <w:proofErr w:type="spellStart"/>
      <w:r w:rsidRPr="003B18CA">
        <w:rPr>
          <w:sz w:val="16"/>
          <w:szCs w:val="21"/>
        </w:rPr>
        <w:t>ext</w:t>
      </w:r>
      <w:proofErr w:type="spellEnd"/>
      <w:r w:rsidRPr="003B18CA">
        <w:rPr>
          <w:sz w:val="16"/>
          <w:szCs w:val="21"/>
        </w:rPr>
        <w:t xml:space="preserve"> 2</w:t>
      </w:r>
    </w:p>
    <w:p w14:paraId="0A038245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  D - EIGRP, EX - EIGRP external</w:t>
      </w:r>
    </w:p>
    <w:p w14:paraId="43A93ED9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S </w:t>
      </w:r>
      <w:proofErr w:type="gramStart"/>
      <w:r w:rsidRPr="003B18CA">
        <w:rPr>
          <w:sz w:val="16"/>
          <w:szCs w:val="21"/>
        </w:rPr>
        <w:t xml:space="preserve">  :</w:t>
      </w:r>
      <w:proofErr w:type="gramEnd"/>
      <w:r w:rsidRPr="003B18CA">
        <w:rPr>
          <w:sz w:val="16"/>
          <w:szCs w:val="21"/>
        </w:rPr>
        <w:t>:/0 [1/0]</w:t>
      </w:r>
    </w:p>
    <w:p w14:paraId="4EDCE3FF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via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:A::2, GigabitEthernet0/2</w:t>
      </w:r>
    </w:p>
    <w:p w14:paraId="0B238D53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C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:A::/64 [0/0]</w:t>
      </w:r>
    </w:p>
    <w:p w14:paraId="6DF15AE7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GigabitEthernet0/2</w:t>
      </w:r>
    </w:p>
    <w:p w14:paraId="5F394122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L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:A::1/128 [0/0]</w:t>
      </w:r>
    </w:p>
    <w:p w14:paraId="3284A0E0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GigabitEthernet0/2</w:t>
      </w:r>
    </w:p>
    <w:p w14:paraId="251C7DF4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C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:10::/64 [0/0]</w:t>
      </w:r>
    </w:p>
    <w:p w14:paraId="5118C58B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Vlan10</w:t>
      </w:r>
    </w:p>
    <w:p w14:paraId="3E5F3F69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L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:10::1/128 [0/0]</w:t>
      </w:r>
    </w:p>
    <w:p w14:paraId="671077C8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Vlan10</w:t>
      </w:r>
    </w:p>
    <w:p w14:paraId="7DD02F49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C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:20::/64 [0/0]</w:t>
      </w:r>
    </w:p>
    <w:p w14:paraId="36B2F87C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Vlan20</w:t>
      </w:r>
    </w:p>
    <w:p w14:paraId="0AF3755B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L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:20::1/128 [0/0]</w:t>
      </w:r>
    </w:p>
    <w:p w14:paraId="38E9E266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Vlan20</w:t>
      </w:r>
    </w:p>
    <w:p w14:paraId="7F9F41B0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C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:30::/64 [0/0]</w:t>
      </w:r>
    </w:p>
    <w:p w14:paraId="1BA7E697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Vlan30</w:t>
      </w:r>
    </w:p>
    <w:p w14:paraId="1345E6D4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L   2001:DB</w:t>
      </w:r>
      <w:proofErr w:type="gramStart"/>
      <w:r w:rsidRPr="003B18CA">
        <w:rPr>
          <w:sz w:val="16"/>
          <w:szCs w:val="21"/>
        </w:rPr>
        <w:t>8:ACAD</w:t>
      </w:r>
      <w:proofErr w:type="gramEnd"/>
      <w:r w:rsidRPr="003B18CA">
        <w:rPr>
          <w:sz w:val="16"/>
          <w:szCs w:val="21"/>
        </w:rPr>
        <w:t>:30::1/128 [0/0]</w:t>
      </w:r>
    </w:p>
    <w:p w14:paraId="7BB520CA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Vlan30</w:t>
      </w:r>
    </w:p>
    <w:p w14:paraId="6EB7D40D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>L   FF</w:t>
      </w:r>
      <w:proofErr w:type="gramStart"/>
      <w:r w:rsidRPr="003B18CA">
        <w:rPr>
          <w:sz w:val="16"/>
          <w:szCs w:val="21"/>
        </w:rPr>
        <w:t>00::/</w:t>
      </w:r>
      <w:proofErr w:type="gramEnd"/>
      <w:r w:rsidRPr="003B18CA">
        <w:rPr>
          <w:sz w:val="16"/>
          <w:szCs w:val="21"/>
        </w:rPr>
        <w:t>8 [0/0]</w:t>
      </w:r>
    </w:p>
    <w:p w14:paraId="1D4EDB81" w14:textId="77777777" w:rsidR="008A1476" w:rsidRPr="003B18CA" w:rsidRDefault="008A1476" w:rsidP="008A1476">
      <w:pPr>
        <w:pStyle w:val="CMDOutput"/>
        <w:rPr>
          <w:sz w:val="16"/>
          <w:szCs w:val="21"/>
        </w:rPr>
      </w:pPr>
      <w:r w:rsidRPr="003B18CA">
        <w:rPr>
          <w:sz w:val="16"/>
          <w:szCs w:val="21"/>
        </w:rPr>
        <w:t xml:space="preserve">     </w:t>
      </w:r>
      <w:proofErr w:type="gramStart"/>
      <w:r w:rsidRPr="003B18CA">
        <w:rPr>
          <w:sz w:val="16"/>
          <w:szCs w:val="21"/>
        </w:rPr>
        <w:t>via :</w:t>
      </w:r>
      <w:proofErr w:type="gramEnd"/>
      <w:r w:rsidRPr="003B18CA">
        <w:rPr>
          <w:sz w:val="16"/>
          <w:szCs w:val="21"/>
        </w:rPr>
        <w:t>:, Null0</w:t>
      </w:r>
    </w:p>
    <w:p w14:paraId="7547A32D" w14:textId="77777777" w:rsidR="00BD3E3C" w:rsidRPr="003B18CA" w:rsidRDefault="00BD3E3C" w:rsidP="00BD3E3C">
      <w:pPr>
        <w:pStyle w:val="ConfigWindow"/>
        <w:rPr>
          <w:sz w:val="4"/>
          <w:szCs w:val="22"/>
        </w:rPr>
      </w:pPr>
      <w:r w:rsidRPr="003B18CA">
        <w:rPr>
          <w:sz w:val="4"/>
          <w:szCs w:val="22"/>
        </w:rPr>
        <w:t>Close configuration window</w:t>
      </w:r>
    </w:p>
    <w:p w14:paraId="584BE1D8" w14:textId="77777777" w:rsidR="008A1476" w:rsidRPr="003B18CA" w:rsidRDefault="008A1476" w:rsidP="00BD3E3C">
      <w:pPr>
        <w:pStyle w:val="Heading3"/>
        <w:spacing w:before="120"/>
        <w:rPr>
          <w:sz w:val="21"/>
          <w:szCs w:val="24"/>
        </w:rPr>
      </w:pPr>
      <w:r w:rsidRPr="003B18CA">
        <w:rPr>
          <w:sz w:val="21"/>
          <w:szCs w:val="24"/>
        </w:rPr>
        <w:t>Verify IPv6 connectivity.</w:t>
      </w:r>
    </w:p>
    <w:p w14:paraId="7223F5E8" w14:textId="77777777" w:rsidR="008A1476" w:rsidRPr="003B18CA" w:rsidRDefault="008A1476" w:rsidP="008A1476">
      <w:pPr>
        <w:pStyle w:val="BodyTextL25"/>
        <w:rPr>
          <w:sz w:val="18"/>
          <w:szCs w:val="21"/>
        </w:rPr>
      </w:pPr>
      <w:r w:rsidRPr="003B18CA">
        <w:rPr>
          <w:sz w:val="18"/>
          <w:szCs w:val="21"/>
        </w:rPr>
        <w:t xml:space="preserve">Devices PC3, PC4, and PC5 have been configured with IPv6 addresses. Verify IPv6 inter-VLAN routing and connectivity to </w:t>
      </w:r>
      <w:r w:rsidRPr="003B18CA">
        <w:rPr>
          <w:b/>
          <w:sz w:val="18"/>
          <w:szCs w:val="21"/>
        </w:rPr>
        <w:t>Cloud</w:t>
      </w:r>
      <w:r w:rsidRPr="003B18CA">
        <w:rPr>
          <w:sz w:val="18"/>
          <w:szCs w:val="21"/>
        </w:rPr>
        <w:t>.</w:t>
      </w:r>
    </w:p>
    <w:p w14:paraId="689DA856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From PC3, ping MLS to verify connectivity within VLAN 10.</w:t>
      </w:r>
    </w:p>
    <w:p w14:paraId="034FCA2E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From PC4, ping MLS to verify connectivity within VLAN 20.</w:t>
      </w:r>
    </w:p>
    <w:p w14:paraId="270BFF82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lastRenderedPageBreak/>
        <w:t>From PC5, ping MLS to verify connectivity within VLAN 30.</w:t>
      </w:r>
    </w:p>
    <w:p w14:paraId="1255EBEF" w14:textId="77777777" w:rsidR="008A1476" w:rsidRPr="003B18CA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>To verify inter-VLAN routing, ping between devices PC3, PC4, and PC5.</w:t>
      </w:r>
    </w:p>
    <w:p w14:paraId="0548E1CE" w14:textId="5864ABCB" w:rsidR="008A1476" w:rsidRDefault="008A1476" w:rsidP="008A1476">
      <w:pPr>
        <w:pStyle w:val="SubStepAlpha"/>
        <w:rPr>
          <w:sz w:val="18"/>
          <w:szCs w:val="21"/>
        </w:rPr>
      </w:pPr>
      <w:r w:rsidRPr="003B18CA">
        <w:rPr>
          <w:sz w:val="18"/>
          <w:szCs w:val="21"/>
        </w:rPr>
        <w:t xml:space="preserve">From PC3 ping the address inside </w:t>
      </w:r>
      <w:r w:rsidRPr="003B18CA">
        <w:rPr>
          <w:b/>
          <w:sz w:val="18"/>
          <w:szCs w:val="21"/>
        </w:rPr>
        <w:t>Cloud</w:t>
      </w:r>
      <w:r w:rsidRPr="003B18CA">
        <w:rPr>
          <w:sz w:val="18"/>
          <w:szCs w:val="21"/>
        </w:rPr>
        <w:t>, 2001:db</w:t>
      </w:r>
      <w:proofErr w:type="gramStart"/>
      <w:r w:rsidRPr="003B18CA">
        <w:rPr>
          <w:sz w:val="18"/>
          <w:szCs w:val="21"/>
        </w:rPr>
        <w:t>8:acad</w:t>
      </w:r>
      <w:proofErr w:type="gramEnd"/>
      <w:r w:rsidRPr="003B18CA">
        <w:rPr>
          <w:sz w:val="18"/>
          <w:szCs w:val="21"/>
        </w:rPr>
        <w:t>:a::2</w:t>
      </w:r>
      <w:r w:rsidR="009D0B66" w:rsidRPr="003B18CA">
        <w:rPr>
          <w:sz w:val="18"/>
          <w:szCs w:val="21"/>
        </w:rPr>
        <w:t>.</w:t>
      </w:r>
    </w:p>
    <w:p w14:paraId="291F6051" w14:textId="77777777" w:rsidR="003B18CA" w:rsidRDefault="003B18CA" w:rsidP="003B18CA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</w:p>
    <w:p w14:paraId="77659051" w14:textId="77777777" w:rsidR="003B18CA" w:rsidRPr="008677D9" w:rsidRDefault="003B18CA" w:rsidP="003B18CA">
      <w:pPr>
        <w:pStyle w:val="Heading2"/>
        <w:rPr>
          <w:sz w:val="24"/>
          <w:szCs w:val="24"/>
        </w:rPr>
      </w:pPr>
      <w:r w:rsidRPr="008677D9">
        <w:rPr>
          <w:sz w:val="24"/>
          <w:szCs w:val="24"/>
        </w:rPr>
        <w:t xml:space="preserve">Post your </w:t>
      </w:r>
      <w:proofErr w:type="gramStart"/>
      <w:r w:rsidRPr="008677D9">
        <w:rPr>
          <w:sz w:val="24"/>
          <w:szCs w:val="24"/>
        </w:rPr>
        <w:t>screenshots</w:t>
      </w:r>
      <w:proofErr w:type="gramEnd"/>
    </w:p>
    <w:p w14:paraId="0E5E70EF" w14:textId="77777777" w:rsidR="003B18CA" w:rsidRPr="008677D9" w:rsidRDefault="003B18CA" w:rsidP="003B18CA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01D1854A" w14:textId="4D44830F" w:rsidR="003B18CA" w:rsidRPr="003B18CA" w:rsidRDefault="003B18CA" w:rsidP="003B18CA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580B553B" w14:textId="0A19C4B8" w:rsidR="00BD3E3C" w:rsidRPr="003B18CA" w:rsidRDefault="00950223" w:rsidP="00BD3E3C">
      <w:pPr>
        <w:pStyle w:val="ConfigWindow"/>
        <w:rPr>
          <w:sz w:val="4"/>
          <w:szCs w:val="22"/>
        </w:rPr>
      </w:pPr>
      <w:r w:rsidRPr="001779C2">
        <w:rPr>
          <w:noProof/>
          <w:sz w:val="4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47EB65" wp14:editId="54479DE4">
                <wp:simplePos x="0" y="0"/>
                <wp:positionH relativeFrom="margin">
                  <wp:posOffset>2486025</wp:posOffset>
                </wp:positionH>
                <wp:positionV relativeFrom="paragraph">
                  <wp:posOffset>3928110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61C9" w14:textId="77777777" w:rsidR="00950223" w:rsidRPr="001779C2" w:rsidRDefault="00950223" w:rsidP="00950223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541D2380" w14:textId="77777777" w:rsidR="00950223" w:rsidRPr="001779C2" w:rsidRDefault="00950223" w:rsidP="00950223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7EB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5pt;margin-top:309.3pt;width:298.1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" filled="f" stroked="f">
                <v:textbox style="mso-fit-shape-to-text:t">
                  <w:txbxContent>
                    <w:p w14:paraId="3B7D61C9" w14:textId="77777777" w:rsidR="00950223" w:rsidRPr="001779C2" w:rsidRDefault="00950223" w:rsidP="00950223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541D2380" w14:textId="77777777" w:rsidR="00950223" w:rsidRPr="001779C2" w:rsidRDefault="00950223" w:rsidP="00950223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E3C" w:rsidRPr="003B18CA">
        <w:rPr>
          <w:sz w:val="4"/>
          <w:szCs w:val="22"/>
        </w:rPr>
        <w:t>End of document</w:t>
      </w:r>
      <w:r w:rsidRPr="00950223">
        <w:rPr>
          <w:sz w:val="4"/>
          <w:szCs w:val="22"/>
        </w:rPr>
        <w:drawing>
          <wp:inline distT="0" distB="0" distL="0" distR="0" wp14:anchorId="060175EA" wp14:editId="2F4433FB">
            <wp:extent cx="6400800" cy="49104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3C" w:rsidRPr="003B18CA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F71C" w14:textId="77777777" w:rsidR="001664B4" w:rsidRDefault="001664B4" w:rsidP="00710659">
      <w:pPr>
        <w:spacing w:after="0" w:line="240" w:lineRule="auto"/>
      </w:pPr>
      <w:r>
        <w:separator/>
      </w:r>
    </w:p>
    <w:p w14:paraId="707ED791" w14:textId="77777777" w:rsidR="001664B4" w:rsidRDefault="001664B4"/>
  </w:endnote>
  <w:endnote w:type="continuationSeparator" w:id="0">
    <w:p w14:paraId="7F526F23" w14:textId="77777777" w:rsidR="001664B4" w:rsidRDefault="001664B4" w:rsidP="00710659">
      <w:pPr>
        <w:spacing w:after="0" w:line="240" w:lineRule="auto"/>
      </w:pPr>
      <w:r>
        <w:continuationSeparator/>
      </w:r>
    </w:p>
    <w:p w14:paraId="187E9358" w14:textId="77777777" w:rsidR="001664B4" w:rsidRDefault="00166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4BC7" w14:textId="4BF80B2F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C2997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31D" w14:textId="5754777A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C2997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4AD4" w14:textId="77777777" w:rsidR="001664B4" w:rsidRDefault="001664B4" w:rsidP="00710659">
      <w:pPr>
        <w:spacing w:after="0" w:line="240" w:lineRule="auto"/>
      </w:pPr>
      <w:r>
        <w:separator/>
      </w:r>
    </w:p>
    <w:p w14:paraId="45967637" w14:textId="77777777" w:rsidR="001664B4" w:rsidRDefault="001664B4"/>
  </w:footnote>
  <w:footnote w:type="continuationSeparator" w:id="0">
    <w:p w14:paraId="5577AB59" w14:textId="77777777" w:rsidR="001664B4" w:rsidRDefault="001664B4" w:rsidP="00710659">
      <w:pPr>
        <w:spacing w:after="0" w:line="240" w:lineRule="auto"/>
      </w:pPr>
      <w:r>
        <w:continuationSeparator/>
      </w:r>
    </w:p>
    <w:p w14:paraId="6AF55B15" w14:textId="77777777" w:rsidR="001664B4" w:rsidRDefault="001664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573854156">
    <w:abstractNumId w:val="6"/>
  </w:num>
  <w:num w:numId="2" w16cid:durableId="481578591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47538678">
    <w:abstractNumId w:val="2"/>
  </w:num>
  <w:num w:numId="4" w16cid:durableId="195305063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7245307">
    <w:abstractNumId w:val="4"/>
  </w:num>
  <w:num w:numId="6" w16cid:durableId="912543787">
    <w:abstractNumId w:val="0"/>
  </w:num>
  <w:num w:numId="7" w16cid:durableId="1085689395">
    <w:abstractNumId w:val="1"/>
  </w:num>
  <w:num w:numId="8" w16cid:durableId="164446080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87146206">
    <w:abstractNumId w:val="4"/>
  </w:num>
  <w:num w:numId="10" w16cid:durableId="1427120456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62149656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2D5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4B4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8C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3BE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3EC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0223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9A3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461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DC9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45A9"/>
    <w:rsid w:val="00EB6C33"/>
    <w:rsid w:val="00EC1DEA"/>
    <w:rsid w:val="00EC2997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45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B45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45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B45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B45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2151E9"/>
    <w:rsid w:val="00253BEE"/>
    <w:rsid w:val="006A45A6"/>
    <w:rsid w:val="0083168D"/>
    <w:rsid w:val="008F480C"/>
    <w:rsid w:val="00FB7F01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B464E-5A76-47C9-B765-961E7962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49</TotalTime>
  <Pages>5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SP</dc:creator>
  <dc:description>2017</dc:description>
  <cp:lastModifiedBy>Danica Marie Dumalagan</cp:lastModifiedBy>
  <cp:revision>4</cp:revision>
  <cp:lastPrinted>2023-03-02T02:14:00Z</cp:lastPrinted>
  <dcterms:created xsi:type="dcterms:W3CDTF">2021-02-04T06:33:00Z</dcterms:created>
  <dcterms:modified xsi:type="dcterms:W3CDTF">2023-03-02T02:17:00Z</dcterms:modified>
</cp:coreProperties>
</file>