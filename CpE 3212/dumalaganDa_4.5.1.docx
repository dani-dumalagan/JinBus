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B240" w14:textId="4C310C08" w:rsidR="004D36D7" w:rsidRPr="00083AFE" w:rsidRDefault="00000000" w:rsidP="00130621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27349" w:rsidRPr="00083AFE">
            <w:rPr>
              <w:sz w:val="28"/>
              <w:szCs w:val="52"/>
            </w:rPr>
            <w:t>Packet Tracer - Inter-VLAN Routing Challenge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083AFE" w:rsidRPr="00F42F47" w14:paraId="27E584F5" w14:textId="77777777" w:rsidTr="00384245">
        <w:tc>
          <w:tcPr>
            <w:tcW w:w="805" w:type="dxa"/>
          </w:tcPr>
          <w:p w14:paraId="2A855AD8" w14:textId="77777777" w:rsidR="00083AFE" w:rsidRPr="00F42F47" w:rsidRDefault="00083AFE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58FAC85D" w14:textId="302B298C" w:rsidR="00083AFE" w:rsidRPr="00F42F47" w:rsidRDefault="002148B2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083AFE" w:rsidRPr="00F42F47" w14:paraId="5836480A" w14:textId="77777777" w:rsidTr="00384245">
        <w:tc>
          <w:tcPr>
            <w:tcW w:w="805" w:type="dxa"/>
          </w:tcPr>
          <w:p w14:paraId="2B2A776F" w14:textId="77777777" w:rsidR="00083AFE" w:rsidRPr="00F42F47" w:rsidRDefault="00083AFE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17349B4B" w14:textId="471E4712" w:rsidR="00083AFE" w:rsidRPr="00F42F47" w:rsidRDefault="002148B2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March 2, 2023</w:t>
            </w:r>
          </w:p>
        </w:tc>
      </w:tr>
    </w:tbl>
    <w:p w14:paraId="644C5ACA" w14:textId="54BF4E95" w:rsidR="00327349" w:rsidRPr="00083AFE" w:rsidRDefault="00327349" w:rsidP="00083AFE">
      <w:pPr>
        <w:pStyle w:val="Heading1"/>
      </w:pPr>
      <w:r w:rsidRPr="00083AFE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:rsidRPr="00083AFE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083AFE" w:rsidRDefault="00327349" w:rsidP="00C86080">
            <w:pPr>
              <w:pStyle w:val="TableHeading"/>
              <w:keepNext w:val="0"/>
              <w:widowControl w:val="0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083AFE" w:rsidRDefault="00327349" w:rsidP="00C86080">
            <w:pPr>
              <w:pStyle w:val="TableHeading"/>
              <w:keepNext w:val="0"/>
              <w:widowControl w:val="0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083AFE" w:rsidRDefault="00327349" w:rsidP="00C86080">
            <w:pPr>
              <w:pStyle w:val="TableHeading"/>
              <w:keepNext w:val="0"/>
              <w:widowControl w:val="0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083AFE" w:rsidRDefault="00327349" w:rsidP="00C86080">
            <w:pPr>
              <w:pStyle w:val="TableHeading"/>
              <w:keepNext w:val="0"/>
              <w:widowControl w:val="0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083AFE" w:rsidRDefault="00327349" w:rsidP="00C86080">
            <w:pPr>
              <w:pStyle w:val="TableHeading"/>
              <w:keepNext w:val="0"/>
              <w:widowControl w:val="0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Default Gateway</w:t>
            </w:r>
          </w:p>
        </w:tc>
      </w:tr>
      <w:tr w:rsidR="00327349" w:rsidRPr="00083AFE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N/A</w:t>
            </w:r>
          </w:p>
        </w:tc>
      </w:tr>
      <w:tr w:rsidR="00327349" w:rsidRPr="00083AFE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083AFE" w:rsidRDefault="007014B4" w:rsidP="009E3950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083AFE" w:rsidRDefault="00327349" w:rsidP="006A5C65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N/A</w:t>
            </w:r>
          </w:p>
        </w:tc>
      </w:tr>
      <w:tr w:rsidR="00327349" w:rsidRPr="00083AFE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083AFE" w:rsidRDefault="007014B4" w:rsidP="009E3950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083AFE" w:rsidRDefault="00327349" w:rsidP="006A5C65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N/A</w:t>
            </w:r>
          </w:p>
        </w:tc>
      </w:tr>
      <w:tr w:rsidR="00327349" w:rsidRPr="00083AFE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083AFE" w:rsidRDefault="001652C7" w:rsidP="009E3950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083AFE" w:rsidRDefault="00327349" w:rsidP="006A5C65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N/A</w:t>
            </w:r>
          </w:p>
        </w:tc>
      </w:tr>
      <w:tr w:rsidR="00327349" w:rsidRPr="00083AFE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083AFE" w:rsidRDefault="001652C7" w:rsidP="009E3950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083AFE" w:rsidRDefault="00327349" w:rsidP="006A5C65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N/A</w:t>
            </w:r>
          </w:p>
        </w:tc>
      </w:tr>
      <w:tr w:rsidR="00327349" w:rsidRPr="00083AFE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083AFE" w:rsidRDefault="001652C7" w:rsidP="009E3950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083AFE" w:rsidRDefault="00327349" w:rsidP="006A5C65">
            <w:pPr>
              <w:pStyle w:val="ConfigWindow"/>
              <w:rPr>
                <w:sz w:val="4"/>
                <w:szCs w:val="22"/>
              </w:rPr>
            </w:pPr>
            <w:r w:rsidRPr="00083AFE">
              <w:rPr>
                <w:sz w:val="4"/>
                <w:szCs w:val="22"/>
              </w:rPr>
              <w:t>N/A</w:t>
            </w:r>
          </w:p>
        </w:tc>
      </w:tr>
      <w:tr w:rsidR="00327349" w:rsidRPr="00083AFE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172.17.99.1</w:t>
            </w:r>
          </w:p>
        </w:tc>
      </w:tr>
      <w:tr w:rsidR="00327349" w:rsidRPr="00083AFE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172.17.10.1</w:t>
            </w:r>
          </w:p>
        </w:tc>
      </w:tr>
      <w:tr w:rsidR="00327349" w:rsidRPr="00083AFE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172.17.20.1</w:t>
            </w:r>
          </w:p>
        </w:tc>
      </w:tr>
      <w:tr w:rsidR="00327349" w:rsidRPr="00083AFE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Pr="00083AFE" w:rsidRDefault="00327349" w:rsidP="00327349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172.17.30.1</w:t>
            </w:r>
          </w:p>
        </w:tc>
      </w:tr>
      <w:tr w:rsidR="00C66593" w:rsidRPr="00083AFE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Pr="00083AFE" w:rsidRDefault="00C66593" w:rsidP="00C66593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Pr="00083AFE" w:rsidRDefault="00C66593" w:rsidP="00C66593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Pr="00083AFE" w:rsidRDefault="00C66593" w:rsidP="00C66593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Pr="00083AFE" w:rsidRDefault="00C66593" w:rsidP="00C66593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Pr="00083AFE" w:rsidRDefault="00C66593" w:rsidP="00C66593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172.17.50.1</w:t>
            </w:r>
          </w:p>
        </w:tc>
      </w:tr>
    </w:tbl>
    <w:p w14:paraId="08620318" w14:textId="77777777" w:rsidR="00327349" w:rsidRPr="00083AFE" w:rsidRDefault="00770E0A" w:rsidP="00083AFE">
      <w:pPr>
        <w:pStyle w:val="Heading1"/>
      </w:pPr>
      <w:r w:rsidRPr="00083AFE"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083AFE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Pr="00083AFE" w:rsidRDefault="00770E0A" w:rsidP="00C86080">
            <w:pPr>
              <w:pStyle w:val="TableHeading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083AFE" w:rsidRDefault="00770E0A" w:rsidP="00C86080">
            <w:pPr>
              <w:pStyle w:val="TableHeading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083AFE" w:rsidRDefault="00770E0A" w:rsidP="00C86080">
            <w:pPr>
              <w:pStyle w:val="TableHeading"/>
              <w:rPr>
                <w:sz w:val="18"/>
                <w:szCs w:val="21"/>
              </w:rPr>
            </w:pPr>
            <w:r w:rsidRPr="00083AFE">
              <w:rPr>
                <w:sz w:val="18"/>
                <w:szCs w:val="21"/>
              </w:rPr>
              <w:t>Interface</w:t>
            </w:r>
          </w:p>
        </w:tc>
      </w:tr>
      <w:tr w:rsidR="00770E0A" w:rsidRPr="00083AFE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F0/11-17</w:t>
            </w:r>
          </w:p>
        </w:tc>
      </w:tr>
      <w:tr w:rsidR="00770E0A" w:rsidRPr="00083AFE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F0/18-24</w:t>
            </w:r>
          </w:p>
        </w:tc>
      </w:tr>
      <w:tr w:rsidR="00770E0A" w:rsidRPr="00083AFE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proofErr w:type="gramStart"/>
            <w:r w:rsidRPr="00083AFE">
              <w:rPr>
                <w:sz w:val="18"/>
                <w:szCs w:val="18"/>
              </w:rPr>
              <w:t>Guest(</w:t>
            </w:r>
            <w:proofErr w:type="gramEnd"/>
            <w:r w:rsidRPr="00083AFE">
              <w:rPr>
                <w:sz w:val="18"/>
                <w:szCs w:val="18"/>
              </w:rPr>
              <w:t>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F0/6-10</w:t>
            </w:r>
          </w:p>
        </w:tc>
      </w:tr>
      <w:tr w:rsidR="00770E0A" w:rsidRPr="00083AFE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G0/1</w:t>
            </w:r>
          </w:p>
        </w:tc>
      </w:tr>
      <w:tr w:rsidR="00770E0A" w:rsidRPr="00083AFE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083AFE" w:rsidRDefault="00770E0A" w:rsidP="00C86080">
            <w:pPr>
              <w:pStyle w:val="TableText"/>
              <w:rPr>
                <w:sz w:val="18"/>
                <w:szCs w:val="18"/>
              </w:rPr>
            </w:pPr>
            <w:r w:rsidRPr="00083AFE">
              <w:rPr>
                <w:sz w:val="18"/>
                <w:szCs w:val="18"/>
              </w:rPr>
              <w:t>VLAN 99</w:t>
            </w:r>
          </w:p>
        </w:tc>
      </w:tr>
    </w:tbl>
    <w:p w14:paraId="672E44E3" w14:textId="77777777" w:rsidR="00770E0A" w:rsidRPr="00083AFE" w:rsidRDefault="00770E0A" w:rsidP="00083AFE">
      <w:pPr>
        <w:pStyle w:val="Heading1"/>
      </w:pPr>
      <w:r w:rsidRPr="00083AFE">
        <w:t>Scenario</w:t>
      </w:r>
    </w:p>
    <w:p w14:paraId="7515AF00" w14:textId="77777777" w:rsidR="00770E0A" w:rsidRPr="00083AFE" w:rsidRDefault="00770E0A" w:rsidP="00770E0A">
      <w:pPr>
        <w:pStyle w:val="BodyTextL25"/>
        <w:rPr>
          <w:sz w:val="18"/>
          <w:szCs w:val="21"/>
        </w:rPr>
      </w:pPr>
      <w:r w:rsidRPr="00083AFE">
        <w:rPr>
          <w:sz w:val="18"/>
          <w:szCs w:val="21"/>
        </w:rP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Pr="00083AFE" w:rsidRDefault="00770E0A" w:rsidP="00083AFE">
      <w:pPr>
        <w:pStyle w:val="Heading1"/>
      </w:pPr>
      <w:r w:rsidRPr="00083AFE">
        <w:t>Instructions</w:t>
      </w:r>
    </w:p>
    <w:p w14:paraId="5A526E50" w14:textId="77777777" w:rsidR="00770E0A" w:rsidRPr="00083AFE" w:rsidRDefault="00770E0A" w:rsidP="00770E0A">
      <w:pPr>
        <w:pStyle w:val="BodyTextL25"/>
        <w:rPr>
          <w:sz w:val="18"/>
          <w:szCs w:val="21"/>
        </w:rPr>
      </w:pPr>
      <w:r w:rsidRPr="00083AFE">
        <w:rPr>
          <w:sz w:val="18"/>
          <w:szCs w:val="21"/>
        </w:rPr>
        <w:t>Configure the devices to meet the following requirements.</w:t>
      </w:r>
    </w:p>
    <w:p w14:paraId="275EE4A8" w14:textId="3B3179D2" w:rsidR="00770E0A" w:rsidRPr="00083AFE" w:rsidRDefault="00770E0A" w:rsidP="00770E0A">
      <w:pPr>
        <w:pStyle w:val="Bulletlevel1"/>
        <w:rPr>
          <w:sz w:val="18"/>
          <w:szCs w:val="21"/>
        </w:rPr>
      </w:pPr>
      <w:r w:rsidRPr="00083AFE">
        <w:rPr>
          <w:sz w:val="18"/>
          <w:szCs w:val="21"/>
        </w:rPr>
        <w:t>Assign IP addressing to R1 and S1 based on the Addressing Table.</w:t>
      </w:r>
    </w:p>
    <w:p w14:paraId="52A78FA3" w14:textId="77777777" w:rsidR="00FD2472" w:rsidRPr="00083AFE" w:rsidRDefault="00FD2472" w:rsidP="00FD2472">
      <w:pPr>
        <w:pStyle w:val="Bulletlevel1"/>
        <w:rPr>
          <w:sz w:val="18"/>
          <w:szCs w:val="21"/>
        </w:rPr>
      </w:pPr>
      <w:r w:rsidRPr="00083AFE">
        <w:rPr>
          <w:sz w:val="18"/>
          <w:szCs w:val="21"/>
        </w:rPr>
        <w:lastRenderedPageBreak/>
        <w:t>Configure the default gateway on S1.</w:t>
      </w:r>
    </w:p>
    <w:p w14:paraId="7E76C297" w14:textId="21A6A7C8" w:rsidR="00770E0A" w:rsidRPr="00083AFE" w:rsidRDefault="00770E0A" w:rsidP="00770E0A">
      <w:pPr>
        <w:pStyle w:val="Bulletlevel1"/>
        <w:rPr>
          <w:sz w:val="18"/>
          <w:szCs w:val="21"/>
        </w:rPr>
      </w:pPr>
      <w:r w:rsidRPr="00083AFE">
        <w:rPr>
          <w:sz w:val="18"/>
          <w:szCs w:val="21"/>
        </w:rPr>
        <w:t>Create, name</w:t>
      </w:r>
      <w:r w:rsidR="001236BE" w:rsidRPr="00083AFE">
        <w:rPr>
          <w:sz w:val="18"/>
          <w:szCs w:val="21"/>
        </w:rPr>
        <w:t>,</w:t>
      </w:r>
      <w:r w:rsidRPr="00083AFE">
        <w:rPr>
          <w:sz w:val="18"/>
          <w:szCs w:val="21"/>
        </w:rPr>
        <w:t xml:space="preserve"> and assign VLANs on S1 based on the VLAN and Port Assignments Table. Ports should be in access mode.</w:t>
      </w:r>
      <w:r w:rsidR="00BE279C" w:rsidRPr="00083AFE">
        <w:rPr>
          <w:sz w:val="18"/>
          <w:szCs w:val="21"/>
        </w:rPr>
        <w:t xml:space="preserve"> Your VLAN names should match the names in the table exactly.</w:t>
      </w:r>
    </w:p>
    <w:p w14:paraId="2D141896" w14:textId="7C8C1A3E" w:rsidR="00770E0A" w:rsidRPr="00083AFE" w:rsidRDefault="00770E0A" w:rsidP="00770E0A">
      <w:pPr>
        <w:pStyle w:val="Bulletlevel1"/>
        <w:rPr>
          <w:sz w:val="18"/>
          <w:szCs w:val="21"/>
        </w:rPr>
      </w:pPr>
      <w:r w:rsidRPr="00083AFE">
        <w:rPr>
          <w:sz w:val="18"/>
          <w:szCs w:val="21"/>
        </w:rPr>
        <w:t xml:space="preserve">Configure </w:t>
      </w:r>
      <w:r w:rsidR="00E12706" w:rsidRPr="00083AFE">
        <w:rPr>
          <w:sz w:val="18"/>
          <w:szCs w:val="21"/>
        </w:rPr>
        <w:t xml:space="preserve">G0/1 of </w:t>
      </w:r>
      <w:r w:rsidRPr="00083AFE">
        <w:rPr>
          <w:sz w:val="18"/>
          <w:szCs w:val="21"/>
        </w:rPr>
        <w:t xml:space="preserve">S1 </w:t>
      </w:r>
      <w:r w:rsidR="001652C7" w:rsidRPr="00083AFE">
        <w:rPr>
          <w:sz w:val="18"/>
          <w:szCs w:val="21"/>
        </w:rPr>
        <w:t xml:space="preserve">as a static </w:t>
      </w:r>
      <w:r w:rsidRPr="00083AFE">
        <w:rPr>
          <w:sz w:val="18"/>
          <w:szCs w:val="21"/>
        </w:rPr>
        <w:t>trunk</w:t>
      </w:r>
      <w:r w:rsidR="00CD2B2A" w:rsidRPr="00083AFE">
        <w:rPr>
          <w:sz w:val="18"/>
          <w:szCs w:val="21"/>
        </w:rPr>
        <w:t xml:space="preserve"> and assign the native VLAN.</w:t>
      </w:r>
    </w:p>
    <w:p w14:paraId="56BAF800" w14:textId="0B17ABEC" w:rsidR="00770E0A" w:rsidRPr="00083AFE" w:rsidRDefault="00770E0A" w:rsidP="00770E0A">
      <w:pPr>
        <w:pStyle w:val="Bulletlevel1"/>
        <w:rPr>
          <w:sz w:val="18"/>
          <w:szCs w:val="21"/>
        </w:rPr>
      </w:pPr>
      <w:r w:rsidRPr="00083AFE">
        <w:rPr>
          <w:b/>
          <w:sz w:val="18"/>
          <w:szCs w:val="21"/>
        </w:rPr>
        <w:t>All</w:t>
      </w:r>
      <w:r w:rsidRPr="00083AFE">
        <w:rPr>
          <w:sz w:val="18"/>
          <w:szCs w:val="21"/>
        </w:rPr>
        <w:t xml:space="preserve"> ports </w:t>
      </w:r>
      <w:r w:rsidR="00C66593" w:rsidRPr="00083AFE">
        <w:rPr>
          <w:sz w:val="18"/>
          <w:szCs w:val="21"/>
        </w:rPr>
        <w:t xml:space="preserve">that are </w:t>
      </w:r>
      <w:r w:rsidRPr="00083AFE">
        <w:rPr>
          <w:sz w:val="18"/>
          <w:szCs w:val="21"/>
        </w:rPr>
        <w:t>not assigned to a VLAN should be disabled.</w:t>
      </w:r>
    </w:p>
    <w:p w14:paraId="5DC8F822" w14:textId="77777777" w:rsidR="00770E0A" w:rsidRPr="00083AFE" w:rsidRDefault="00770E0A" w:rsidP="00770E0A">
      <w:pPr>
        <w:pStyle w:val="Bulletlevel1"/>
        <w:rPr>
          <w:sz w:val="18"/>
          <w:szCs w:val="21"/>
        </w:rPr>
      </w:pPr>
      <w:r w:rsidRPr="00083AFE">
        <w:rPr>
          <w:sz w:val="18"/>
          <w:szCs w:val="21"/>
        </w:rPr>
        <w:t>Configure inter-VLAN routing on R1 based on the Addressing Table.</w:t>
      </w:r>
    </w:p>
    <w:p w14:paraId="01E40BEB" w14:textId="6AC13296" w:rsidR="00770E0A" w:rsidRDefault="00770E0A" w:rsidP="00770E0A">
      <w:pPr>
        <w:pStyle w:val="Bulletlevel1"/>
        <w:rPr>
          <w:sz w:val="18"/>
          <w:szCs w:val="21"/>
        </w:rPr>
      </w:pPr>
      <w:r w:rsidRPr="00083AFE">
        <w:rPr>
          <w:sz w:val="18"/>
          <w:szCs w:val="21"/>
        </w:rPr>
        <w:t xml:space="preserve">Verify connectivity. R1, S1, and all PCs should be able to ping each other and the </w:t>
      </w:r>
      <w:r w:rsidR="00CC049E" w:rsidRPr="00083AFE">
        <w:rPr>
          <w:sz w:val="18"/>
          <w:szCs w:val="21"/>
        </w:rPr>
        <w:t>server</w:t>
      </w:r>
      <w:r w:rsidRPr="00083AFE">
        <w:rPr>
          <w:sz w:val="18"/>
          <w:szCs w:val="21"/>
        </w:rPr>
        <w:t>.</w:t>
      </w:r>
    </w:p>
    <w:p w14:paraId="10BEA60C" w14:textId="77777777" w:rsidR="00083AFE" w:rsidRDefault="00083AFE" w:rsidP="00083AFE">
      <w:pPr>
        <w:pStyle w:val="Bulletlevel1"/>
        <w:numPr>
          <w:ilvl w:val="0"/>
          <w:numId w:val="0"/>
        </w:numPr>
        <w:ind w:left="720"/>
        <w:rPr>
          <w:sz w:val="18"/>
          <w:szCs w:val="21"/>
        </w:rPr>
      </w:pPr>
    </w:p>
    <w:p w14:paraId="3B71F2C7" w14:textId="77777777" w:rsidR="00083AFE" w:rsidRPr="008677D9" w:rsidRDefault="00083AFE" w:rsidP="00083AFE">
      <w:pPr>
        <w:pStyle w:val="Heading1"/>
      </w:pPr>
      <w:r w:rsidRPr="008677D9">
        <w:t>Post your screenshots</w:t>
      </w:r>
    </w:p>
    <w:p w14:paraId="1D7BA066" w14:textId="77777777" w:rsidR="00083AFE" w:rsidRPr="008677D9" w:rsidRDefault="00083AFE" w:rsidP="00083AFE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2AC5364F" w14:textId="77777777" w:rsidR="00083AFE" w:rsidRPr="008677D9" w:rsidRDefault="00083AFE" w:rsidP="00083AFE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4C859355" w14:textId="1DDEA869" w:rsidR="00083AFE" w:rsidRPr="00083AFE" w:rsidRDefault="00D24A65" w:rsidP="00083AFE">
      <w:pPr>
        <w:pStyle w:val="Bulletlevel1"/>
        <w:numPr>
          <w:ilvl w:val="0"/>
          <w:numId w:val="0"/>
        </w:numPr>
        <w:ind w:left="720" w:hanging="360"/>
        <w:rPr>
          <w:sz w:val="18"/>
          <w:szCs w:val="21"/>
        </w:rPr>
      </w:pPr>
      <w:r w:rsidRPr="001779C2">
        <w:rPr>
          <w:noProof/>
          <w:sz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4E540" wp14:editId="1E9F382D">
                <wp:simplePos x="0" y="0"/>
                <wp:positionH relativeFrom="margin">
                  <wp:posOffset>2552700</wp:posOffset>
                </wp:positionH>
                <wp:positionV relativeFrom="paragraph">
                  <wp:posOffset>3688715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5CD2" w14:textId="77777777" w:rsidR="002148B2" w:rsidRPr="001779C2" w:rsidRDefault="002148B2" w:rsidP="002148B2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3BB8D3EF" w14:textId="77777777" w:rsidR="002148B2" w:rsidRPr="001779C2" w:rsidRDefault="002148B2" w:rsidP="002148B2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E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290.45pt;width:298.1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" filled="f" stroked="f">
                <v:textbox style="mso-fit-shape-to-text:t">
                  <w:txbxContent>
                    <w:p w14:paraId="4B9F5CD2" w14:textId="77777777" w:rsidR="002148B2" w:rsidRPr="001779C2" w:rsidRDefault="002148B2" w:rsidP="002148B2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3BB8D3EF" w14:textId="77777777" w:rsidR="002148B2" w:rsidRPr="001779C2" w:rsidRDefault="002148B2" w:rsidP="002148B2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A65">
        <w:rPr>
          <w:sz w:val="18"/>
          <w:szCs w:val="21"/>
        </w:rPr>
        <w:drawing>
          <wp:inline distT="0" distB="0" distL="0" distR="0" wp14:anchorId="7E42DA6B" wp14:editId="75B1DC5F">
            <wp:extent cx="6400800" cy="49002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963E" w14:textId="0417BDF2" w:rsidR="009E3950" w:rsidRPr="00083AFE" w:rsidRDefault="009E3950" w:rsidP="009E3950">
      <w:pPr>
        <w:pStyle w:val="ConfigWindow"/>
        <w:rPr>
          <w:sz w:val="4"/>
          <w:szCs w:val="22"/>
        </w:rPr>
      </w:pPr>
      <w:r w:rsidRPr="00083AFE">
        <w:rPr>
          <w:sz w:val="4"/>
          <w:szCs w:val="22"/>
        </w:rPr>
        <w:t>End of document</w:t>
      </w:r>
    </w:p>
    <w:sectPr w:rsidR="009E3950" w:rsidRPr="00083AFE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0DB8" w14:textId="77777777" w:rsidR="00AA3CF5" w:rsidRDefault="00AA3CF5" w:rsidP="00710659">
      <w:pPr>
        <w:spacing w:after="0" w:line="240" w:lineRule="auto"/>
      </w:pPr>
      <w:r>
        <w:separator/>
      </w:r>
    </w:p>
    <w:p w14:paraId="7485FF9E" w14:textId="77777777" w:rsidR="00AA3CF5" w:rsidRDefault="00AA3CF5"/>
  </w:endnote>
  <w:endnote w:type="continuationSeparator" w:id="0">
    <w:p w14:paraId="11D135F9" w14:textId="77777777" w:rsidR="00AA3CF5" w:rsidRDefault="00AA3CF5" w:rsidP="00710659">
      <w:pPr>
        <w:spacing w:after="0" w:line="240" w:lineRule="auto"/>
      </w:pPr>
      <w:r>
        <w:continuationSeparator/>
      </w:r>
    </w:p>
    <w:p w14:paraId="221048C2" w14:textId="77777777" w:rsidR="00AA3CF5" w:rsidRDefault="00AA3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C56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99A8" w14:textId="0228815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D502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8123D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4A9B" w14:textId="7097221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8123D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52E3" w14:textId="77777777" w:rsidR="00AA3CF5" w:rsidRDefault="00AA3CF5" w:rsidP="00710659">
      <w:pPr>
        <w:spacing w:after="0" w:line="240" w:lineRule="auto"/>
      </w:pPr>
      <w:r>
        <w:separator/>
      </w:r>
    </w:p>
    <w:p w14:paraId="1FD792E0" w14:textId="77777777" w:rsidR="00AA3CF5" w:rsidRDefault="00AA3CF5"/>
  </w:footnote>
  <w:footnote w:type="continuationSeparator" w:id="0">
    <w:p w14:paraId="72F0FB62" w14:textId="77777777" w:rsidR="00AA3CF5" w:rsidRDefault="00AA3CF5" w:rsidP="00710659">
      <w:pPr>
        <w:spacing w:after="0" w:line="240" w:lineRule="auto"/>
      </w:pPr>
      <w:r>
        <w:continuationSeparator/>
      </w:r>
    </w:p>
    <w:p w14:paraId="21E8DB22" w14:textId="77777777" w:rsidR="00AA3CF5" w:rsidRDefault="00AA3C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8E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F04275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09764538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55018887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97423699">
    <w:abstractNumId w:val="2"/>
  </w:num>
  <w:num w:numId="4" w16cid:durableId="124322564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00565665">
    <w:abstractNumId w:val="3"/>
  </w:num>
  <w:num w:numId="6" w16cid:durableId="74324479">
    <w:abstractNumId w:val="0"/>
  </w:num>
  <w:num w:numId="7" w16cid:durableId="1242719677">
    <w:abstractNumId w:val="1"/>
  </w:num>
  <w:num w:numId="8" w16cid:durableId="167571868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36731364">
    <w:abstractNumId w:val="3"/>
  </w:num>
  <w:num w:numId="10" w16cid:durableId="25791129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AFE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509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8B2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A7F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731F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3CF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032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123D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4F4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4A6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1C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83AF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3AF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083AFE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967B8"/>
    <w:rsid w:val="000A290C"/>
    <w:rsid w:val="006B69D0"/>
    <w:rsid w:val="00A117F6"/>
    <w:rsid w:val="00AA3280"/>
    <w:rsid w:val="00AE2A8E"/>
    <w:rsid w:val="00BD34A0"/>
    <w:rsid w:val="00D66389"/>
    <w:rsid w:val="00E3659E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39BF7-7A1B-4118-BDAB-81F664E0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33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creator>Martin Benson</dc:creator>
  <dc:description>2013</dc:description>
  <cp:lastModifiedBy>Danica Marie Dumalagan</cp:lastModifiedBy>
  <cp:revision>8</cp:revision>
  <cp:lastPrinted>2023-03-02T03:23:00Z</cp:lastPrinted>
  <dcterms:created xsi:type="dcterms:W3CDTF">2021-02-04T06:35:00Z</dcterms:created>
  <dcterms:modified xsi:type="dcterms:W3CDTF">2023-03-02T03:23:00Z</dcterms:modified>
</cp:coreProperties>
</file>